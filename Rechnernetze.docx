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413C" w:rsidRPr="00EE0170" w:rsidRDefault="00D5413C">
      <w:pPr>
        <w:pStyle w:val="Foto"/>
        <w:rPr>
          <w:rFonts w:cs="Times New Roman"/>
        </w:rPr>
      </w:pPr>
      <w:r w:rsidRPr="00EE0170">
        <w:rPr>
          <w:rFonts w:cs="Times New Roman"/>
          <w:noProof/>
          <w:lang w:val="en-US" w:eastAsia="en-US"/>
        </w:rPr>
        <w:drawing>
          <wp:inline distT="0" distB="0" distL="0" distR="0" wp14:anchorId="41E1850F" wp14:editId="03BA69C5">
            <wp:extent cx="5417820" cy="3611880"/>
            <wp:effectExtent l="0" t="0" r="0" b="762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782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38F6" w:rsidRPr="00EE0170" w:rsidRDefault="00EE0170" w:rsidP="00D5413C">
      <w:pPr>
        <w:pStyle w:val="Titel"/>
        <w:rPr>
          <w:rFonts w:ascii="Times New Roman" w:hAnsi="Times New Roman" w:cs="Times New Roman"/>
          <w:color w:val="000000" w:themeColor="text1"/>
        </w:rPr>
      </w:pPr>
      <w:r w:rsidRPr="00EE0170">
        <w:rPr>
          <w:rFonts w:ascii="Times New Roman" w:hAnsi="Times New Roman" w:cs="Times New Roman"/>
          <w:color w:val="000000" w:themeColor="text1"/>
        </w:rPr>
        <w:t>RECHNERNETZE</w:t>
      </w:r>
    </w:p>
    <w:p w:rsidR="001638F6" w:rsidRPr="00EE0170" w:rsidRDefault="00EE0170" w:rsidP="00EE0170">
      <w:pPr>
        <w:jc w:val="center"/>
        <w:rPr>
          <w:rFonts w:cs="Times New Roman"/>
        </w:rPr>
      </w:pPr>
      <w:r w:rsidRPr="00EE0170">
        <w:rPr>
          <w:rFonts w:cs="Times New Roman"/>
        </w:rPr>
        <w:t>ASSIGMENT REPORT LABOR 1</w:t>
      </w:r>
    </w:p>
    <w:p w:rsidR="00EE0170" w:rsidRPr="00EE0170" w:rsidRDefault="00EE0170" w:rsidP="003422FF">
      <w:pPr>
        <w:pStyle w:val="Kontaktinfos"/>
        <w:rPr>
          <w:rFonts w:cs="Times New Roman"/>
          <w:lang w:bidi="de-DE"/>
        </w:rPr>
      </w:pPr>
    </w:p>
    <w:p w:rsidR="00EE0170" w:rsidRDefault="00353037">
      <w:pPr>
        <w:rPr>
          <w:rFonts w:cs="Times New Roman"/>
          <w:lang w:bidi="de-DE"/>
        </w:rPr>
      </w:pPr>
      <w:r>
        <w:rPr>
          <w:rFonts w:cs="Times New Roman"/>
          <w:lang w:bidi="de-DE"/>
        </w:rPr>
        <w:t xml:space="preserve">PRÜFER: </w:t>
      </w:r>
      <w:r>
        <w:rPr>
          <w:rFonts w:cs="Times New Roman"/>
          <w:lang w:bidi="de-DE"/>
        </w:rPr>
        <w:tab/>
      </w:r>
      <w:r>
        <w:rPr>
          <w:rFonts w:cs="Times New Roman"/>
          <w:lang w:bidi="de-DE"/>
        </w:rPr>
        <w:tab/>
        <w:t>PROF. HERBERT WIESE</w:t>
      </w:r>
    </w:p>
    <w:p w:rsidR="00353037" w:rsidRDefault="00353037">
      <w:pPr>
        <w:rPr>
          <w:rFonts w:cs="Times New Roman"/>
          <w:lang w:bidi="de-DE"/>
        </w:rPr>
      </w:pPr>
    </w:p>
    <w:p w:rsidR="00C1521C" w:rsidRDefault="00C1521C">
      <w:pPr>
        <w:rPr>
          <w:rFonts w:cs="Times New Roman"/>
          <w:lang w:bidi="de-DE"/>
        </w:rPr>
      </w:pPr>
    </w:p>
    <w:p w:rsidR="00C1521C" w:rsidRDefault="00C1521C">
      <w:pPr>
        <w:rPr>
          <w:rFonts w:cs="Times New Roman"/>
          <w:lang w:bidi="de-DE"/>
        </w:rPr>
      </w:pPr>
      <w:r>
        <w:rPr>
          <w:rFonts w:cs="Times New Roman"/>
          <w:lang w:bidi="de-DE"/>
        </w:rPr>
        <w:t>STUDENTEN:</w:t>
      </w:r>
      <w:r>
        <w:rPr>
          <w:rFonts w:cs="Times New Roman"/>
          <w:lang w:bidi="de-DE"/>
        </w:rPr>
        <w:tab/>
      </w:r>
      <w:r>
        <w:rPr>
          <w:rFonts w:cs="Times New Roman"/>
          <w:lang w:bidi="de-DE"/>
        </w:rPr>
        <w:tab/>
        <w:t>EKREM TEMIZ</w:t>
      </w:r>
    </w:p>
    <w:p w:rsidR="00C1521C" w:rsidRDefault="00C1521C">
      <w:pPr>
        <w:rPr>
          <w:rFonts w:cs="Times New Roman"/>
          <w:lang w:bidi="de-DE"/>
        </w:rPr>
      </w:pPr>
      <w:r>
        <w:rPr>
          <w:rFonts w:cs="Times New Roman"/>
          <w:lang w:bidi="de-DE"/>
        </w:rPr>
        <w:tab/>
      </w:r>
      <w:r>
        <w:rPr>
          <w:rFonts w:cs="Times New Roman"/>
          <w:lang w:bidi="de-DE"/>
        </w:rPr>
        <w:tab/>
      </w:r>
      <w:r>
        <w:rPr>
          <w:rFonts w:cs="Times New Roman"/>
          <w:lang w:bidi="de-DE"/>
        </w:rPr>
        <w:tab/>
        <w:t>KARIM DHIFALLAH</w:t>
      </w:r>
    </w:p>
    <w:p w:rsidR="00C1521C" w:rsidRDefault="00C1521C">
      <w:pPr>
        <w:rPr>
          <w:rFonts w:cs="Times New Roman"/>
          <w:lang w:bidi="de-DE"/>
        </w:rPr>
      </w:pPr>
      <w:r>
        <w:rPr>
          <w:rFonts w:cs="Times New Roman"/>
          <w:lang w:bidi="de-DE"/>
        </w:rPr>
        <w:tab/>
      </w:r>
      <w:r>
        <w:rPr>
          <w:rFonts w:cs="Times New Roman"/>
          <w:lang w:bidi="de-DE"/>
        </w:rPr>
        <w:tab/>
      </w:r>
      <w:r>
        <w:rPr>
          <w:rFonts w:cs="Times New Roman"/>
          <w:lang w:bidi="de-DE"/>
        </w:rPr>
        <w:tab/>
        <w:t xml:space="preserve">MAX HAUSCH   </w:t>
      </w:r>
    </w:p>
    <w:p w:rsidR="00353037" w:rsidRDefault="00353037">
      <w:pPr>
        <w:rPr>
          <w:rFonts w:cs="Times New Roman"/>
          <w:lang w:bidi="de-DE"/>
        </w:rPr>
      </w:pPr>
    </w:p>
    <w:p w:rsidR="00353037" w:rsidRDefault="00353037">
      <w:pPr>
        <w:rPr>
          <w:rFonts w:cs="Times New Roman"/>
          <w:lang w:bidi="de-DE"/>
        </w:rPr>
      </w:pPr>
    </w:p>
    <w:p w:rsidR="00353037" w:rsidRDefault="00353037">
      <w:pPr>
        <w:rPr>
          <w:rFonts w:cs="Times New Roman"/>
          <w:lang w:bidi="de-DE"/>
        </w:rPr>
      </w:pPr>
    </w:p>
    <w:p w:rsidR="00353037" w:rsidRDefault="00353037">
      <w:pPr>
        <w:rPr>
          <w:rFonts w:cs="Times New Roman"/>
          <w:lang w:bidi="de-DE"/>
        </w:rPr>
      </w:pPr>
    </w:p>
    <w:p w:rsidR="00353037" w:rsidRPr="00EE0170" w:rsidRDefault="00353037">
      <w:pPr>
        <w:rPr>
          <w:rFonts w:cs="Times New Roman"/>
          <w:lang w:bidi="de-DE"/>
        </w:rPr>
      </w:pPr>
    </w:p>
    <w:sdt>
      <w:sdtPr>
        <w:rPr>
          <w:rFonts w:ascii="Times New Roman" w:hAnsi="Times New Roman" w:cs="Times New Roman"/>
          <w:color w:val="000000" w:themeColor="text1"/>
        </w:rPr>
        <w:id w:val="-592241778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2"/>
          <w:szCs w:val="22"/>
        </w:rPr>
      </w:sdtEndPr>
      <w:sdtContent>
        <w:p w:rsidR="00EE0170" w:rsidRPr="00EE0170" w:rsidRDefault="00EE0170">
          <w:pPr>
            <w:pStyle w:val="Inhaltsverzeichnisberschrift"/>
            <w:rPr>
              <w:rFonts w:ascii="Times New Roman" w:hAnsi="Times New Roman" w:cs="Times New Roman"/>
              <w:color w:val="000000" w:themeColor="text1"/>
            </w:rPr>
          </w:pPr>
          <w:r w:rsidRPr="00EE0170">
            <w:rPr>
              <w:rFonts w:ascii="Times New Roman" w:hAnsi="Times New Roman" w:cs="Times New Roman"/>
              <w:color w:val="000000" w:themeColor="text1"/>
            </w:rPr>
            <w:t>Inhaltsverzeichnis</w:t>
          </w:r>
        </w:p>
        <w:p w:rsidR="00C1521C" w:rsidRDefault="00EE0170">
          <w:pPr>
            <w:pStyle w:val="Verzeichnis1"/>
            <w:tabs>
              <w:tab w:val="right" w:leader="dot" w:pos="8608"/>
            </w:tabs>
            <w:rPr>
              <w:rFonts w:asciiTheme="minorHAnsi" w:hAnsiTheme="minorHAnsi"/>
              <w:noProof/>
              <w:color w:val="auto"/>
              <w:lang w:eastAsia="de-DE"/>
            </w:rPr>
          </w:pPr>
          <w:r w:rsidRPr="00EE0170">
            <w:rPr>
              <w:rFonts w:cs="Times New Roman"/>
            </w:rPr>
            <w:fldChar w:fldCharType="begin"/>
          </w:r>
          <w:r w:rsidRPr="00EE0170">
            <w:rPr>
              <w:rFonts w:cs="Times New Roman"/>
            </w:rPr>
            <w:instrText xml:space="preserve"> TOC \o "1-3" \h \z \u </w:instrText>
          </w:r>
          <w:r w:rsidRPr="00EE0170">
            <w:rPr>
              <w:rFonts w:cs="Times New Roman"/>
            </w:rPr>
            <w:fldChar w:fldCharType="separate"/>
          </w:r>
          <w:hyperlink w:anchor="_Toc511949052" w:history="1">
            <w:r w:rsidR="00C1521C" w:rsidRPr="00481B68">
              <w:rPr>
                <w:rStyle w:val="Hyperlink"/>
                <w:rFonts w:cs="Times New Roman"/>
                <w:noProof/>
                <w:lang w:val="en-GB"/>
              </w:rPr>
              <w:t>4.1 IP/ICMP ANALYSIS</w:t>
            </w:r>
            <w:r w:rsidR="00C1521C">
              <w:rPr>
                <w:noProof/>
                <w:webHidden/>
              </w:rPr>
              <w:tab/>
            </w:r>
            <w:r w:rsidR="00C1521C">
              <w:rPr>
                <w:noProof/>
                <w:webHidden/>
              </w:rPr>
              <w:fldChar w:fldCharType="begin"/>
            </w:r>
            <w:r w:rsidR="00C1521C">
              <w:rPr>
                <w:noProof/>
                <w:webHidden/>
              </w:rPr>
              <w:instrText xml:space="preserve"> PAGEREF _Toc511949052 \h </w:instrText>
            </w:r>
            <w:r w:rsidR="00C1521C">
              <w:rPr>
                <w:noProof/>
                <w:webHidden/>
              </w:rPr>
            </w:r>
            <w:r w:rsidR="00C1521C">
              <w:rPr>
                <w:noProof/>
                <w:webHidden/>
              </w:rPr>
              <w:fldChar w:fldCharType="separate"/>
            </w:r>
            <w:r w:rsidR="00C1521C">
              <w:rPr>
                <w:noProof/>
                <w:webHidden/>
              </w:rPr>
              <w:t>2</w:t>
            </w:r>
            <w:r w:rsidR="00C1521C">
              <w:rPr>
                <w:noProof/>
                <w:webHidden/>
              </w:rPr>
              <w:fldChar w:fldCharType="end"/>
            </w:r>
          </w:hyperlink>
        </w:p>
        <w:p w:rsidR="00C1521C" w:rsidRDefault="00C1521C">
          <w:pPr>
            <w:pStyle w:val="Verzeichnis2"/>
            <w:tabs>
              <w:tab w:val="right" w:leader="dot" w:pos="8608"/>
            </w:tabs>
            <w:rPr>
              <w:rFonts w:asciiTheme="minorHAnsi" w:hAnsiTheme="minorHAnsi"/>
              <w:noProof/>
              <w:color w:val="auto"/>
              <w:lang w:eastAsia="de-DE"/>
            </w:rPr>
          </w:pPr>
          <w:hyperlink w:anchor="_Toc511949053" w:history="1">
            <w:r w:rsidRPr="00481B68">
              <w:rPr>
                <w:rStyle w:val="Hyperlink"/>
                <w:noProof/>
                <w:lang w:val="en-GB"/>
              </w:rPr>
              <w:t>4.1.1 Node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_Toc511949053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1C" w:rsidRDefault="00C1521C">
          <w:pPr>
            <w:pStyle w:val="Verzeichnis2"/>
            <w:tabs>
              <w:tab w:val="right" w:leader="dot" w:pos="8608"/>
            </w:tabs>
            <w:rPr>
              <w:rFonts w:asciiTheme="minorHAnsi" w:hAnsiTheme="minorHAnsi"/>
              <w:noProof/>
              <w:color w:val="auto"/>
              <w:lang w:eastAsia="de-DE"/>
            </w:rPr>
          </w:pPr>
          <w:hyperlink w:anchor="_Toc511949054" w:history="1">
            <w:r w:rsidRPr="00481B68">
              <w:rPr>
                <w:rStyle w:val="Hyperlink"/>
                <w:noProof/>
                <w:lang w:val="en-GB"/>
              </w:rPr>
              <w:t>4.1.2 SUBNET INTERNAL IP DESTINATION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_Toc511949054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1C" w:rsidRDefault="00C1521C">
          <w:pPr>
            <w:pStyle w:val="Verzeichnis2"/>
            <w:tabs>
              <w:tab w:val="right" w:leader="dot" w:pos="8608"/>
            </w:tabs>
            <w:rPr>
              <w:rFonts w:asciiTheme="minorHAnsi" w:hAnsiTheme="minorHAnsi"/>
              <w:noProof/>
              <w:color w:val="auto"/>
              <w:lang w:eastAsia="de-DE"/>
            </w:rPr>
          </w:pPr>
          <w:hyperlink w:anchor="_Toc511949055" w:history="1">
            <w:r w:rsidRPr="00481B68">
              <w:rPr>
                <w:rStyle w:val="Hyperlink"/>
                <w:noProof/>
              </w:rPr>
              <w:t>4.1.3 SUBNET external IP destination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_Toc511949055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1C" w:rsidRDefault="00C1521C">
          <w:pPr>
            <w:pStyle w:val="Verzeichnis1"/>
            <w:tabs>
              <w:tab w:val="right" w:leader="dot" w:pos="8608"/>
            </w:tabs>
            <w:rPr>
              <w:rFonts w:asciiTheme="minorHAnsi" w:hAnsiTheme="minorHAnsi"/>
              <w:noProof/>
              <w:color w:val="auto"/>
              <w:lang w:eastAsia="de-DE"/>
            </w:rPr>
          </w:pPr>
          <w:hyperlink w:anchor="_Toc511949056" w:history="1">
            <w:r w:rsidRPr="00481B68">
              <w:rPr>
                <w:rStyle w:val="Hyperlink"/>
                <w:rFonts w:cs="Times New Roman"/>
                <w:noProof/>
                <w:lang w:val="en-GB"/>
              </w:rPr>
              <w:t>4.2 ARP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_Toc511949056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1C" w:rsidRDefault="00C1521C">
          <w:pPr>
            <w:pStyle w:val="Verzeichnis1"/>
            <w:tabs>
              <w:tab w:val="right" w:leader="dot" w:pos="8608"/>
            </w:tabs>
            <w:rPr>
              <w:rFonts w:asciiTheme="minorHAnsi" w:hAnsiTheme="minorHAnsi"/>
              <w:noProof/>
              <w:color w:val="auto"/>
              <w:lang w:eastAsia="de-DE"/>
            </w:rPr>
          </w:pPr>
          <w:hyperlink w:anchor="_Toc511949057" w:history="1">
            <w:r w:rsidRPr="00481B68">
              <w:rPr>
                <w:rStyle w:val="Hyperlink"/>
                <w:rFonts w:cs="Times New Roman"/>
                <w:noProof/>
                <w:lang w:val="en-GB"/>
              </w:rPr>
              <w:t>4.3 IP MULTICAST ADDRESSING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_Toc511949057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1C" w:rsidRDefault="00C1521C">
          <w:pPr>
            <w:pStyle w:val="Verzeichnis1"/>
            <w:tabs>
              <w:tab w:val="right" w:leader="dot" w:pos="8608"/>
            </w:tabs>
            <w:rPr>
              <w:rFonts w:asciiTheme="minorHAnsi" w:hAnsiTheme="minorHAnsi"/>
              <w:noProof/>
              <w:color w:val="auto"/>
              <w:lang w:eastAsia="de-DE"/>
            </w:rPr>
          </w:pPr>
          <w:hyperlink w:anchor="_Toc511949058" w:history="1">
            <w:r w:rsidRPr="00481B68">
              <w:rPr>
                <w:rStyle w:val="Hyperlink"/>
                <w:rFonts w:cs="Times New Roman"/>
                <w:noProof/>
              </w:rPr>
              <w:t>4.4 IP TUNNELING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_Toc511949058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521C" w:rsidRDefault="00C1521C">
          <w:pPr>
            <w:pStyle w:val="Verzeichnis1"/>
            <w:tabs>
              <w:tab w:val="right" w:leader="dot" w:pos="8608"/>
            </w:tabs>
            <w:rPr>
              <w:rFonts w:asciiTheme="minorHAnsi" w:hAnsiTheme="minorHAnsi"/>
              <w:noProof/>
              <w:color w:val="auto"/>
              <w:lang w:eastAsia="de-DE"/>
            </w:rPr>
          </w:pPr>
          <w:hyperlink w:anchor="_Toc511949059" w:history="1">
            <w:r w:rsidRPr="00481B68">
              <w:rPr>
                <w:rStyle w:val="Hyperlink"/>
                <w:rFonts w:cs="Times New Roman"/>
                <w:noProof/>
                <w:lang w:val="en-GB"/>
              </w:rPr>
              <w:t>4.5 MEASUREMENTS IN THE HE COMPUTER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_Toc511949059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0170" w:rsidRPr="00EE0170" w:rsidRDefault="00EE0170">
          <w:pPr>
            <w:rPr>
              <w:rFonts w:cs="Times New Roman"/>
            </w:rPr>
          </w:pPr>
          <w:r w:rsidRPr="00EE0170">
            <w:rPr>
              <w:rFonts w:cs="Times New Roman"/>
              <w:b/>
              <w:bCs/>
            </w:rPr>
            <w:fldChar w:fldCharType="end"/>
          </w:r>
        </w:p>
      </w:sdtContent>
    </w:sdt>
    <w:p w:rsidR="003422FF" w:rsidRPr="00EE0170" w:rsidRDefault="003422FF" w:rsidP="003422FF">
      <w:pPr>
        <w:pStyle w:val="Kontaktinfos"/>
        <w:rPr>
          <w:rFonts w:cs="Times New Roman"/>
        </w:rPr>
      </w:pPr>
      <w:r w:rsidRPr="00EE0170">
        <w:rPr>
          <w:rFonts w:cs="Times New Roman"/>
          <w:lang w:bidi="de-DE"/>
        </w:rPr>
        <w:br w:type="page"/>
      </w:r>
    </w:p>
    <w:p w:rsidR="00EE0170" w:rsidRPr="00EE0170" w:rsidRDefault="00EE0170" w:rsidP="00EE0170">
      <w:pPr>
        <w:pStyle w:val="berschrift1"/>
        <w:rPr>
          <w:rFonts w:ascii="Times New Roman" w:hAnsi="Times New Roman" w:cs="Times New Roman"/>
          <w:color w:val="000000" w:themeColor="text1"/>
          <w:sz w:val="36"/>
          <w:lang w:val="en-GB"/>
        </w:rPr>
      </w:pPr>
      <w:bookmarkStart w:id="1" w:name="_Toc511949052"/>
      <w:r w:rsidRPr="00EE0170">
        <w:rPr>
          <w:rFonts w:ascii="Times New Roman" w:hAnsi="Times New Roman" w:cs="Times New Roman"/>
          <w:color w:val="000000" w:themeColor="text1"/>
          <w:sz w:val="36"/>
          <w:lang w:val="en-GB"/>
        </w:rPr>
        <w:lastRenderedPageBreak/>
        <w:t>4.1 IP/ICMP ANALYSIS</w:t>
      </w:r>
      <w:bookmarkEnd w:id="1"/>
    </w:p>
    <w:p w:rsidR="00EE0170" w:rsidRPr="00EE0170" w:rsidRDefault="00EE0170" w:rsidP="00EE0170">
      <w:pPr>
        <w:pStyle w:val="berschrift2"/>
        <w:rPr>
          <w:sz w:val="28"/>
          <w:lang w:val="en-GB"/>
        </w:rPr>
      </w:pPr>
      <w:bookmarkStart w:id="2" w:name="_Toc511949053"/>
      <w:r w:rsidRPr="00EE0170">
        <w:rPr>
          <w:sz w:val="28"/>
          <w:lang w:val="en-GB"/>
        </w:rPr>
        <w:t>4.1.1 Node configuration</w:t>
      </w:r>
      <w:bookmarkEnd w:id="2"/>
    </w:p>
    <w:p w:rsidR="00EE0170" w:rsidRPr="00EE0170" w:rsidRDefault="00EE0170" w:rsidP="00EE0170">
      <w:pPr>
        <w:rPr>
          <w:lang w:val="en-GB"/>
        </w:rPr>
      </w:pP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>Windows-IP-</w:t>
      </w:r>
      <w:proofErr w:type="spellStart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>Konfiguration</w:t>
      </w:r>
      <w:proofErr w:type="spellEnd"/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</w:pP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</w:pP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>Ethernet-Adapter IPV4-priv: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</w:pP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 xml:space="preserve">   </w:t>
      </w: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Verbindungsspezifisches DNS-Suffix: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 IPv4-</w:t>
      </w:r>
      <w:proofErr w:type="gramStart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Adresse  . . .</w:t>
      </w:r>
      <w:proofErr w:type="gramEnd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. . . . . . . : 192.168.31.15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 </w:t>
      </w:r>
      <w:proofErr w:type="spellStart"/>
      <w:proofErr w:type="gramStart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>Subnetzmaske</w:t>
      </w:r>
      <w:proofErr w:type="spellEnd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 xml:space="preserve">  . . .</w:t>
      </w:r>
      <w:proofErr w:type="gramEnd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 xml:space="preserve"> . . . . . . . : 255.255.255.0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 xml:space="preserve">   </w:t>
      </w:r>
      <w:proofErr w:type="spellStart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>Standardgateway</w:t>
      </w:r>
      <w:proofErr w:type="spellEnd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 xml:space="preserve"> . . . . . . </w:t>
      </w:r>
      <w:proofErr w:type="gramStart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>. . . :</w:t>
      </w:r>
      <w:proofErr w:type="gramEnd"/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</w:pP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>Ethernet-Adapter IPV4-pub: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</w:pP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val="en-GB" w:eastAsia="de-DE"/>
        </w:rPr>
        <w:t xml:space="preserve">   </w:t>
      </w: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Verbindungsspezifisches DNS-Suffix: rznt.rzdir.fht-esslingen.de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 Verbindungslokale IPv6-</w:t>
      </w:r>
      <w:proofErr w:type="gramStart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Adresse  .</w:t>
      </w:r>
      <w:proofErr w:type="gramEnd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: fe80::7d3d:f0b9:bbff:474c%11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 IPv4-</w:t>
      </w:r>
      <w:proofErr w:type="gramStart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Adresse  . . .</w:t>
      </w:r>
      <w:proofErr w:type="gramEnd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. . . . . . . : 134.108.8.54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 </w:t>
      </w:r>
      <w:proofErr w:type="gramStart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Subnetzmaske  . . .</w:t>
      </w:r>
      <w:proofErr w:type="gramEnd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. . . . . . . : 255.255.252.0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  Standardgateway . . . . . . </w:t>
      </w:r>
      <w:proofErr w:type="gramStart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>. . . :</w:t>
      </w:r>
      <w:proofErr w:type="gramEnd"/>
      <w:r w:rsidRPr="00EE0170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de-DE"/>
        </w:rPr>
        <w:t xml:space="preserve"> 134.108.11.254</w:t>
      </w:r>
    </w:p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Pr="00EE0170" w:rsidRDefault="00EE0170" w:rsidP="00EE0170"/>
    <w:p w:rsidR="00EE0170" w:rsidRPr="00EE0170" w:rsidRDefault="00EE0170" w:rsidP="00EE0170">
      <w:pPr>
        <w:pStyle w:val="berschrift2"/>
        <w:rPr>
          <w:sz w:val="28"/>
          <w:lang w:val="en-GB"/>
        </w:rPr>
      </w:pPr>
      <w:bookmarkStart w:id="3" w:name="_Toc511949054"/>
      <w:r w:rsidRPr="00EE0170">
        <w:rPr>
          <w:sz w:val="28"/>
          <w:lang w:val="en-GB"/>
        </w:rPr>
        <w:lastRenderedPageBreak/>
        <w:t>4.1.2 SUBNET INTERNAL IP DESTINATION</w:t>
      </w:r>
      <w:bookmarkEnd w:id="3"/>
    </w:p>
    <w:p w:rsidR="00EE0170" w:rsidRPr="00EE0170" w:rsidRDefault="00EE0170" w:rsidP="00EE0170">
      <w:pPr>
        <w:rPr>
          <w:sz w:val="24"/>
          <w:szCs w:val="24"/>
          <w:lang w:val="en-GB"/>
        </w:rPr>
      </w:pPr>
    </w:p>
    <w:p w:rsidR="00EE0170" w:rsidRPr="00EE0170" w:rsidRDefault="00EE0170" w:rsidP="00EE0170">
      <w:pPr>
        <w:rPr>
          <w:sz w:val="24"/>
          <w:szCs w:val="24"/>
          <w:lang w:val="en-GB"/>
        </w:rPr>
      </w:pPr>
      <w:r w:rsidRPr="00EE0170">
        <w:rPr>
          <w:sz w:val="24"/>
          <w:szCs w:val="24"/>
          <w:lang w:val="en-GB"/>
        </w:rPr>
        <w:t xml:space="preserve">a)  </w:t>
      </w:r>
    </w:p>
    <w:p w:rsidR="00EE0170" w:rsidRDefault="00EE0170" w:rsidP="00EE0170">
      <w:pPr>
        <w:rPr>
          <w:sz w:val="24"/>
          <w:szCs w:val="24"/>
        </w:rPr>
      </w:pPr>
      <w:r w:rsidRPr="00EE0170">
        <w:rPr>
          <w:sz w:val="24"/>
          <w:szCs w:val="24"/>
        </w:rPr>
        <w:t xml:space="preserve">Mit einem Ping </w:t>
      </w:r>
      <w:proofErr w:type="spellStart"/>
      <w:r w:rsidRPr="00EE0170">
        <w:rPr>
          <w:sz w:val="24"/>
          <w:szCs w:val="24"/>
        </w:rPr>
        <w:t>paket</w:t>
      </w:r>
      <w:proofErr w:type="spellEnd"/>
      <w:r w:rsidRPr="00EE0170">
        <w:rPr>
          <w:sz w:val="24"/>
          <w:szCs w:val="24"/>
        </w:rPr>
        <w:t xml:space="preserve"> m</w:t>
      </w:r>
      <w:r>
        <w:rPr>
          <w:sz w:val="24"/>
          <w:szCs w:val="24"/>
        </w:rPr>
        <w:t xml:space="preserve">it der </w:t>
      </w:r>
      <w:proofErr w:type="spellStart"/>
      <w:r>
        <w:rPr>
          <w:sz w:val="24"/>
          <w:szCs w:val="24"/>
        </w:rPr>
        <w:t>länge</w:t>
      </w:r>
      <w:proofErr w:type="spellEnd"/>
      <w:r>
        <w:rPr>
          <w:sz w:val="24"/>
          <w:szCs w:val="24"/>
        </w:rPr>
        <w:t xml:space="preserve"> 64 Bytes kommt folgendes zu Stande:</w:t>
      </w:r>
    </w:p>
    <w:p w:rsidR="00EE0170" w:rsidRPr="00EE0170" w:rsidRDefault="00EE0170" w:rsidP="00EE0170">
      <w:pPr>
        <w:rPr>
          <w:sz w:val="24"/>
          <w:szCs w:val="24"/>
        </w:rPr>
      </w:pP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Frame 1: 106 bytes on wire (848 bits), 106 bytes captured (848 bits)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Ethernet II,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Src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: 00:0</w:t>
      </w:r>
      <w:proofErr w:type="gram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a:f</w:t>
      </w:r>
      <w:proofErr w:type="gram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7:0f:67:02,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Dst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: 00:0a:f7:0f:68:b2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Internet Protocol Version 4,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Src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: 192.168.31.15,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Dst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: 192.168.31.16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0100 .... = Version: 4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</w:t>
      </w: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.... 0101 = Header Length: 20 bytes (5)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Differentiated Services Field: 0x00 (DSCP: CS0, ECN: Not-ECT)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Total Length: 92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Identification: 0x01a0 (416)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Flags: 0x00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Fragment offset: 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Time to live: 128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Protocol: ICMP (1)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Header checksum: 0x0000 [validation disabled]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[Header checksum status: Unverified]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Source: 192.168.31.15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Destination: 192.168.31.16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Internet Control Message Protocol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Frame 2: 106 bytes on wire (848 bits), 106 bytes captured (848 bits)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Ethernet II,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Src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: 00:0</w:t>
      </w:r>
      <w:proofErr w:type="gram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a:f</w:t>
      </w:r>
      <w:proofErr w:type="gram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7:0f:68:b2,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Dst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: 00:0a:f7:0f:67:02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Internet Protocol Version 4,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Src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: 192.168.31.16,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Dst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: 192.168.31.15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0100 .... = Version: 4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</w:t>
      </w: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.... 0101 = Header Length: 20 bytes (5)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Differentiated Services Field: 0x00 (DSCP: CS0, ECN: Not-ECT)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Total Length: 92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Identification: 0x00e8 (232)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Flags: 0x00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Fragment offset: 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Time to live: 128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Protocol: ICMP (1)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Header checksum: 0x7a49 [validation disabled]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[Header checksum status: Unverified]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Source: 192.168.31.16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</w:t>
      </w: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Destination: 192.168.31.15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Internet Control Message Protocol</w:t>
      </w:r>
    </w:p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Default="00EE0170" w:rsidP="00EE0170"/>
    <w:p w:rsidR="00EE0170" w:rsidRPr="006E2E30" w:rsidRDefault="00EE0170" w:rsidP="00EE0170">
      <w:pPr>
        <w:rPr>
          <w:sz w:val="24"/>
          <w:szCs w:val="24"/>
        </w:rPr>
      </w:pPr>
      <w:r w:rsidRPr="006E2E30">
        <w:rPr>
          <w:sz w:val="24"/>
          <w:szCs w:val="24"/>
        </w:rPr>
        <w:lastRenderedPageBreak/>
        <w:t>b)</w:t>
      </w:r>
    </w:p>
    <w:p w:rsidR="00EE0170" w:rsidRDefault="00EE0170" w:rsidP="00EE017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Mit einem fragmentierten Ping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paket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mit der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länge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2000 Bytes kommt folgendes zu Stande:</w:t>
      </w:r>
    </w:p>
    <w:p w:rsidR="00EE0170" w:rsidRDefault="00EE0170" w:rsidP="00EE0170"/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Frame 111: 1514 bytes on wire (12112 bits), 1514 bytes captured (12112 bits) on interface 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Ethernet II,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Src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: 00:0</w:t>
      </w:r>
      <w:proofErr w:type="gram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a:f</w:t>
      </w:r>
      <w:proofErr w:type="gram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7:0f:67:02,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Dst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: 00:0a:f7:0f:68:b2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Internet Protocol Version 4,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Src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: 192.168.31.15,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Dst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: 192.168.31.16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0100 .... = Version: 4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</w:t>
      </w: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.... 0101 = Header Length: 20 bytes (5)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Differentiated Services Field: 0x00 (DSCP: CS0, ECN: Not-ECT)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Total Length: 1500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Identification: 0x01c8 (456)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Flags: 0x01 (More Fragments)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0... .... = Reserved bit: Not set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</w:t>
      </w:r>
      <w:proofErr w:type="gram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.0..</w:t>
      </w:r>
      <w:proofErr w:type="gram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.... = Don't fragment: Not set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</w:t>
      </w:r>
      <w:proofErr w:type="gram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..</w:t>
      </w:r>
      <w:proofErr w:type="gram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1. .... = More fragments: Set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Fragment offset: 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Time to live: 128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Protocol: ICMP (1)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Header checksum: 0x0000 [validation disabled]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[Header checksum status: Unverified]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Source: 192.168.31.15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Destination: 192.168.31.16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Internet Control Message Protocol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Frame 112: 562 bytes on wire (4496 bits), 562 bytes captured (4496 bits) on interface 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Ethernet II,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Src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: 00:0</w:t>
      </w:r>
      <w:proofErr w:type="gram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a:f</w:t>
      </w:r>
      <w:proofErr w:type="gram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7:0f:67:02,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Dst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: 00:0a:f7:0f:68:b2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Internet Protocol Version 4,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Src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: 192.168.31.15,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Dst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: 192.168.31.16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0100 .... = Version: 4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</w:t>
      </w: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.... 0101 = Header Length: 20 bytes (5)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Differentiated Services Field: 0x00 (DSCP: CS0, ECN: Not-ECT)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Total Length: 548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Identification: 0x01c8 (456)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Flags: 0x00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0... .... = Reserved bit: Not set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</w:t>
      </w:r>
      <w:proofErr w:type="gram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.0..</w:t>
      </w:r>
      <w:proofErr w:type="gram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.... = Don't fragment: Not set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</w:t>
      </w:r>
      <w:proofErr w:type="gram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..</w:t>
      </w:r>
      <w:proofErr w:type="gram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0. .... = More fragments: Not set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Fragment offset: 1480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Time to live: 128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Protocol: ICMP (1)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Header checksum: 0x0000 [validation disabled]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[Header checksum status: Unverified]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Source: 192.168.31.15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</w:t>
      </w: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Destination: 192.168.31.16</w:t>
      </w:r>
    </w:p>
    <w:p w:rsidR="00EE0170" w:rsidRPr="00EE0170" w:rsidRDefault="00EE0170" w:rsidP="00EE017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</w:pPr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Data (528 </w:t>
      </w:r>
      <w:proofErr w:type="spellStart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bytes</w:t>
      </w:r>
      <w:proofErr w:type="spellEnd"/>
      <w:r w:rsidRPr="00EE017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)</w:t>
      </w:r>
    </w:p>
    <w:p w:rsidR="00EE0170" w:rsidRDefault="00EE0170" w:rsidP="00EE0170"/>
    <w:p w:rsidR="006E2E30" w:rsidRDefault="006E2E30" w:rsidP="00EE0170"/>
    <w:p w:rsidR="006E2E30" w:rsidRDefault="006E2E30" w:rsidP="00EE0170"/>
    <w:p w:rsidR="006E2E30" w:rsidRDefault="006E2E30" w:rsidP="00EE0170"/>
    <w:p w:rsidR="006E2E30" w:rsidRPr="006E2E30" w:rsidRDefault="006E2E30" w:rsidP="00EE0170">
      <w:pPr>
        <w:rPr>
          <w:sz w:val="24"/>
          <w:szCs w:val="24"/>
        </w:rPr>
      </w:pPr>
      <w:r w:rsidRPr="006E2E30">
        <w:rPr>
          <w:sz w:val="24"/>
          <w:szCs w:val="24"/>
        </w:rPr>
        <w:lastRenderedPageBreak/>
        <w:t>c)</w:t>
      </w:r>
    </w:p>
    <w:p w:rsidR="006E2E30" w:rsidRDefault="006E2E30" w:rsidP="00EE017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Wireshark hat nichts angezeigt da das Paket zwar ausgeführt wurde aber der -f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Flag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gesetzt wurde. Dadurch wurde das Paket nicht übermittelt da es zu groß war.</w:t>
      </w:r>
    </w:p>
    <w:p w:rsidR="006E2E30" w:rsidRDefault="006E2E30" w:rsidP="00EE0170"/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C:\Users\rn-labor&gt;ping -n 1 -l 2000 -f 192.168.31.16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 wird ausgeführt für 192.168.31.16 mit 2000 Bytes Daten: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Paket müsste fragmentiert werden, DF-</w:t>
      </w:r>
      <w:proofErr w:type="spellStart"/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Flag</w:t>
      </w:r>
      <w:proofErr w:type="spellEnd"/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ist jedoch gesetzt.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Ping-Statistik für 192.168.31.16: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Pakete: Gesendet = 1, Empfangen = 0, </w:t>
      </w:r>
      <w:proofErr w:type="gramStart"/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Verloren</w:t>
      </w:r>
      <w:proofErr w:type="gramEnd"/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= 1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(100% Verlust)</w:t>
      </w:r>
    </w:p>
    <w:p w:rsidR="006E2E30" w:rsidRDefault="006E2E30" w:rsidP="00EE0170"/>
    <w:p w:rsidR="006E2E30" w:rsidRPr="006E2E30" w:rsidRDefault="006E2E30" w:rsidP="006E2E30">
      <w:pPr>
        <w:pStyle w:val="berschrift2"/>
        <w:rPr>
          <w:sz w:val="28"/>
        </w:rPr>
      </w:pPr>
      <w:bookmarkStart w:id="4" w:name="_Toc511949055"/>
      <w:r w:rsidRPr="006E2E30">
        <w:rPr>
          <w:sz w:val="28"/>
        </w:rPr>
        <w:t>4.1.3 SUBNET external IP d</w:t>
      </w:r>
      <w:r>
        <w:rPr>
          <w:sz w:val="28"/>
        </w:rPr>
        <w:t>estination</w:t>
      </w:r>
      <w:bookmarkEnd w:id="4"/>
    </w:p>
    <w:p w:rsidR="00EE0170" w:rsidRDefault="00EE0170" w:rsidP="00EE0170"/>
    <w:p w:rsidR="006E2E30" w:rsidRPr="006E2E30" w:rsidRDefault="006E2E30" w:rsidP="00EE0170">
      <w:pPr>
        <w:rPr>
          <w:sz w:val="24"/>
          <w:szCs w:val="24"/>
        </w:rPr>
      </w:pPr>
      <w:r w:rsidRPr="006E2E30">
        <w:rPr>
          <w:sz w:val="24"/>
          <w:szCs w:val="24"/>
        </w:rPr>
        <w:t>d)</w:t>
      </w:r>
    </w:p>
    <w:p w:rsidR="006E2E30" w:rsidRDefault="006E2E30" w:rsidP="00EE017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Ping ist erfolgreich, da nur ein Router zwischen den beiden Rechnern liegt.</w:t>
      </w:r>
    </w:p>
    <w:p w:rsidR="006E2E30" w:rsidRDefault="006E2E30" w:rsidP="00EE0170"/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 wird ausgeführt für 134.108.190.10 mit 32 Bytes Daten: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Antwort von 134.108.190.10: Bytes=32 Zeit=3ms TTL=63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Route: 134.108.190.14 -&gt;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       134.108.190.10 -&gt;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       134.108.190.10 -&gt;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       134.108.11.254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Ping-Statistik für 134.108.190.10: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Pakete: Gesendet = 1, Empfangen = 1, </w:t>
      </w:r>
      <w:proofErr w:type="gramStart"/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Verloren</w:t>
      </w:r>
      <w:proofErr w:type="gramEnd"/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= 0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(0% Verlust),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Ca. Zeitangaben in </w:t>
      </w:r>
      <w:proofErr w:type="spellStart"/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Millisek</w:t>
      </w:r>
      <w:proofErr w:type="spellEnd"/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.: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Minimum = 3ms, Maximum = 3ms, Mittelwert = 3ms</w:t>
      </w:r>
    </w:p>
    <w:p w:rsidR="006E2E30" w:rsidRDefault="006E2E30" w:rsidP="00EE0170">
      <w:pPr>
        <w:rPr>
          <w:sz w:val="24"/>
          <w:szCs w:val="24"/>
        </w:rPr>
      </w:pPr>
      <w:r>
        <w:rPr>
          <w:sz w:val="24"/>
          <w:szCs w:val="24"/>
        </w:rPr>
        <w:t>e)</w:t>
      </w:r>
    </w:p>
    <w:p w:rsidR="006E2E30" w:rsidRDefault="006E2E30" w:rsidP="00EE0170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Time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to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live wurde hierbei überschritten.</w:t>
      </w:r>
    </w:p>
    <w:p w:rsidR="006E2E30" w:rsidRPr="006E2E30" w:rsidRDefault="006E2E30" w:rsidP="00EE0170">
      <w:pPr>
        <w:rPr>
          <w:rFonts w:ascii="Segoe UI" w:hAnsi="Segoe UI" w:cs="Segoe UI"/>
          <w:color w:val="24292E"/>
          <w:shd w:val="clear" w:color="auto" w:fill="FFFFFF"/>
        </w:rPr>
      </w:pP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 wird ausgeführt für 134.108.190.10 mit 32 Bytes Daten: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Antwort von 134.108.11.254: Die Gültigkeitsdauer wurde bei der Übertragung überschritten.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Ping-Statistik für 134.108.190.10: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Pakete: Gesendet = 1, Empfangen = 1, </w:t>
      </w:r>
      <w:proofErr w:type="gramStart"/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Verloren</w:t>
      </w:r>
      <w:proofErr w:type="gramEnd"/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= 0</w:t>
      </w:r>
    </w:p>
    <w:p w:rsidR="006E2E30" w:rsidRPr="006E2E30" w:rsidRDefault="006E2E30" w:rsidP="006E2E3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</w:pPr>
      <w:r w:rsidRPr="006E2E30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(0% Verlust),</w:t>
      </w:r>
    </w:p>
    <w:p w:rsidR="006E2E30" w:rsidRDefault="006E2E30" w:rsidP="00EE0170">
      <w:pPr>
        <w:rPr>
          <w:sz w:val="24"/>
          <w:szCs w:val="24"/>
        </w:rPr>
      </w:pPr>
    </w:p>
    <w:p w:rsidR="00F63844" w:rsidRDefault="00F63844" w:rsidP="00EE0170">
      <w:pPr>
        <w:rPr>
          <w:sz w:val="24"/>
          <w:szCs w:val="24"/>
        </w:rPr>
      </w:pPr>
    </w:p>
    <w:p w:rsidR="00F63844" w:rsidRDefault="00F63844" w:rsidP="00EE0170">
      <w:pPr>
        <w:rPr>
          <w:sz w:val="24"/>
          <w:szCs w:val="24"/>
        </w:rPr>
      </w:pPr>
      <w:r>
        <w:rPr>
          <w:sz w:val="24"/>
          <w:szCs w:val="24"/>
        </w:rPr>
        <w:lastRenderedPageBreak/>
        <w:t>f)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 wird ausgeführt für 134.108.190.10 mit 32 Bytes Daten: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Antwort von 134.108.190.10: Bytes=32 Zeit=1ms TTL=63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Zeitstempel: </w:t>
      </w:r>
      <w:proofErr w:type="gramStart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134.108.190.14 :</w:t>
      </w:r>
      <w:proofErr w:type="gramEnd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50579032 -&gt;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           </w:t>
      </w:r>
      <w:proofErr w:type="gramStart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134.108.190.10 :</w:t>
      </w:r>
      <w:proofErr w:type="gramEnd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50579031 -&gt;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           </w:t>
      </w:r>
      <w:proofErr w:type="gramStart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134.108.190.10 :</w:t>
      </w:r>
      <w:proofErr w:type="gramEnd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50579031 -&gt;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           </w:t>
      </w:r>
      <w:proofErr w:type="gramStart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134.108.11.254 :</w:t>
      </w:r>
      <w:proofErr w:type="gramEnd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50579033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Ping-Statistik für 134.108.190.10: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Pakete: Gesendet = 1, Empfangen = 1, </w:t>
      </w:r>
      <w:proofErr w:type="gramStart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Verloren</w:t>
      </w:r>
      <w:proofErr w:type="gramEnd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= 0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(0% Verlust),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Ca. Zeitangaben in </w:t>
      </w:r>
      <w:proofErr w:type="spellStart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Millisek</w:t>
      </w:r>
      <w:proofErr w:type="spellEnd"/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.:</w:t>
      </w:r>
    </w:p>
    <w:p w:rsidR="00F63844" w:rsidRPr="00F63844" w:rsidRDefault="00F63844" w:rsidP="00F6384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</w:pPr>
      <w:r w:rsidRPr="00F6384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Minimum = 1ms, Maximum = 1ms, Mittelwert = 1ms</w:t>
      </w:r>
    </w:p>
    <w:p w:rsidR="00DA749E" w:rsidRDefault="00DA749E" w:rsidP="00F63844">
      <w:pPr>
        <w:pStyle w:val="berschrift4"/>
        <w:spacing w:before="360" w:after="240"/>
        <w:rPr>
          <w:rFonts w:ascii="Segoe UI" w:hAnsi="Segoe UI" w:cs="Segoe UI"/>
          <w:color w:val="24292E"/>
          <w:sz w:val="24"/>
          <w:lang w:val="en-GB"/>
        </w:rPr>
      </w:pPr>
    </w:p>
    <w:p w:rsidR="00F63844" w:rsidRPr="00DA749E" w:rsidRDefault="00F63844" w:rsidP="00F63844">
      <w:pPr>
        <w:pStyle w:val="berschrift4"/>
        <w:spacing w:before="360" w:after="240"/>
        <w:rPr>
          <w:rFonts w:ascii="Segoe UI" w:hAnsi="Segoe UI" w:cs="Segoe UI"/>
          <w:b/>
          <w:color w:val="24292E"/>
          <w:sz w:val="28"/>
          <w:lang w:val="en-GB"/>
        </w:rPr>
      </w:pPr>
      <w:proofErr w:type="spellStart"/>
      <w:r w:rsidRPr="00DA749E">
        <w:rPr>
          <w:rFonts w:ascii="Segoe UI" w:hAnsi="Segoe UI" w:cs="Segoe UI"/>
          <w:b/>
          <w:color w:val="24292E"/>
          <w:sz w:val="28"/>
          <w:lang w:val="en-GB"/>
        </w:rPr>
        <w:t>Gerneral</w:t>
      </w:r>
      <w:proofErr w:type="spellEnd"/>
      <w:r w:rsidRPr="00DA749E">
        <w:rPr>
          <w:rFonts w:ascii="Segoe UI" w:hAnsi="Segoe UI" w:cs="Segoe UI"/>
          <w:b/>
          <w:color w:val="24292E"/>
          <w:sz w:val="28"/>
          <w:lang w:val="en-GB"/>
        </w:rPr>
        <w:t xml:space="preserve"> Questions</w:t>
      </w:r>
    </w:p>
    <w:p w:rsidR="00F63844" w:rsidRPr="00F63844" w:rsidRDefault="00F63844" w:rsidP="00F63844">
      <w:pPr>
        <w:pStyle w:val="StandardWeb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r w:rsidRPr="00F63844">
        <w:rPr>
          <w:rFonts w:ascii="Segoe UI" w:hAnsi="Segoe UI" w:cs="Segoe UI"/>
          <w:color w:val="24292E"/>
          <w:lang w:val="en-GB"/>
        </w:rPr>
        <w:t xml:space="preserve">Do you identify the existence of any LAN repeaters or LAN switches in your Wireshark </w:t>
      </w:r>
      <w:proofErr w:type="gramStart"/>
      <w:r w:rsidRPr="00F63844">
        <w:rPr>
          <w:rFonts w:ascii="Segoe UI" w:hAnsi="Segoe UI" w:cs="Segoe UI"/>
          <w:color w:val="24292E"/>
          <w:lang w:val="en-GB"/>
        </w:rPr>
        <w:t>trace ?</w:t>
      </w:r>
      <w:proofErr w:type="gramEnd"/>
    </w:p>
    <w:p w:rsidR="00F63844" w:rsidRDefault="00F63844" w:rsidP="00F6384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Nein, Wireshark erkennt keine Repeater auf Mac-Adressen-Ebene.</w:t>
      </w:r>
    </w:p>
    <w:p w:rsidR="00F63844" w:rsidRPr="00F63844" w:rsidRDefault="00F63844" w:rsidP="00F63844">
      <w:pPr>
        <w:pStyle w:val="StandardWeb"/>
        <w:spacing w:before="0" w:beforeAutospacing="0" w:after="240" w:afterAutospacing="0"/>
        <w:rPr>
          <w:rFonts w:ascii="Segoe UI" w:hAnsi="Segoe UI" w:cs="Segoe UI"/>
          <w:color w:val="24292E"/>
          <w:lang w:val="en-GB"/>
        </w:rPr>
      </w:pPr>
      <w:r w:rsidRPr="00F63844">
        <w:rPr>
          <w:rFonts w:ascii="Segoe UI" w:hAnsi="Segoe UI" w:cs="Segoe UI"/>
          <w:color w:val="24292E"/>
          <w:lang w:val="en-GB"/>
        </w:rPr>
        <w:t>Does IP know about (or not</w:t>
      </w:r>
      <w:proofErr w:type="gramStart"/>
      <w:r w:rsidRPr="00F63844">
        <w:rPr>
          <w:rFonts w:ascii="Segoe UI" w:hAnsi="Segoe UI" w:cs="Segoe UI"/>
          <w:color w:val="24292E"/>
          <w:lang w:val="en-GB"/>
        </w:rPr>
        <w:t>) ?</w:t>
      </w:r>
      <w:proofErr w:type="gramEnd"/>
    </w:p>
    <w:p w:rsidR="00F63844" w:rsidRDefault="00F63844" w:rsidP="00F6384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Nein, weil wir auf der Mac-Ebene sind.</w:t>
      </w:r>
    </w:p>
    <w:p w:rsidR="00DA749E" w:rsidRDefault="00DA749E" w:rsidP="00EE0170">
      <w:pPr>
        <w:rPr>
          <w:sz w:val="24"/>
          <w:szCs w:val="24"/>
        </w:rPr>
      </w:pPr>
    </w:p>
    <w:p w:rsidR="00DA749E" w:rsidRDefault="00DA749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DA749E" w:rsidRDefault="00DA749E" w:rsidP="00DA749E">
      <w:pPr>
        <w:pStyle w:val="berschrift1"/>
        <w:rPr>
          <w:rFonts w:ascii="Times New Roman" w:hAnsi="Times New Roman" w:cs="Times New Roman"/>
          <w:color w:val="000000" w:themeColor="text1"/>
          <w:sz w:val="36"/>
          <w:lang w:val="en-GB"/>
        </w:rPr>
      </w:pPr>
      <w:bookmarkStart w:id="5" w:name="_Toc511949056"/>
      <w:r w:rsidRPr="00EE0170">
        <w:rPr>
          <w:rFonts w:ascii="Times New Roman" w:hAnsi="Times New Roman" w:cs="Times New Roman"/>
          <w:color w:val="000000" w:themeColor="text1"/>
          <w:sz w:val="36"/>
          <w:lang w:val="en-GB"/>
        </w:rPr>
        <w:lastRenderedPageBreak/>
        <w:t>4.</w:t>
      </w:r>
      <w:r>
        <w:rPr>
          <w:rFonts w:ascii="Times New Roman" w:hAnsi="Times New Roman" w:cs="Times New Roman"/>
          <w:color w:val="000000" w:themeColor="text1"/>
          <w:sz w:val="36"/>
          <w:lang w:val="en-GB"/>
        </w:rPr>
        <w:t>2</w:t>
      </w:r>
      <w:r w:rsidRPr="00EE0170">
        <w:rPr>
          <w:rFonts w:ascii="Times New Roman" w:hAnsi="Times New Roman" w:cs="Times New Roman"/>
          <w:color w:val="000000" w:themeColor="text1"/>
          <w:sz w:val="36"/>
          <w:lang w:val="en-GB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lang w:val="en-GB"/>
        </w:rPr>
        <w:t>ARP ANALYSIS</w:t>
      </w:r>
      <w:bookmarkEnd w:id="5"/>
    </w:p>
    <w:p w:rsidR="00DA749E" w:rsidRDefault="00DA749E" w:rsidP="00DA749E">
      <w:pPr>
        <w:rPr>
          <w:sz w:val="24"/>
          <w:szCs w:val="24"/>
          <w:lang w:val="en-GB"/>
        </w:rPr>
      </w:pPr>
    </w:p>
    <w:p w:rsidR="00DA749E" w:rsidRDefault="00DA749E" w:rsidP="00DA749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Nachdem wir den ARP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cache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gelöscht haben und die IP 192.168.31.16 angepingt haben.</w:t>
      </w:r>
    </w:p>
    <w:p w:rsidR="00DA749E" w:rsidRPr="00DA749E" w:rsidRDefault="00DA749E" w:rsidP="00DA749E">
      <w:pPr>
        <w:rPr>
          <w:sz w:val="24"/>
          <w:szCs w:val="24"/>
        </w:rPr>
      </w:pP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Schnittstelle: 134.108.8.54 --- 0xb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Internetadresse       </w:t>
      </w:r>
      <w:proofErr w:type="gramStart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Physische</w:t>
      </w:r>
      <w:proofErr w:type="gramEnd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Adresse     Typ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134.108.11.254        00-23-04-52-1c-00     dynamisch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Schnittstelle: 192.168.31.15 --- 0xd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Internetadresse       </w:t>
      </w:r>
      <w:proofErr w:type="gramStart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Physische</w:t>
      </w:r>
      <w:proofErr w:type="gramEnd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Adresse     Typ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192.168.31.16         00-0a-f7-0f-68-b2     dynamisch</w:t>
      </w:r>
    </w:p>
    <w:p w:rsidR="00F63844" w:rsidRDefault="00F63844" w:rsidP="00EE0170">
      <w:pPr>
        <w:rPr>
          <w:sz w:val="24"/>
          <w:szCs w:val="24"/>
        </w:rPr>
      </w:pPr>
    </w:p>
    <w:p w:rsidR="00DA749E" w:rsidRDefault="00DA749E" w:rsidP="00EE0170">
      <w:pPr>
        <w:rPr>
          <w:sz w:val="24"/>
          <w:szCs w:val="24"/>
        </w:rPr>
      </w:pPr>
      <w:r>
        <w:rPr>
          <w:sz w:val="24"/>
          <w:szCs w:val="24"/>
        </w:rPr>
        <w:t>a)</w:t>
      </w:r>
    </w:p>
    <w:p w:rsidR="00DA749E" w:rsidRPr="00DA749E" w:rsidRDefault="00DA749E" w:rsidP="00DA749E">
      <w:pPr>
        <w:spacing w:before="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e-DE"/>
        </w:rPr>
      </w:pPr>
      <w:r w:rsidRPr="00DA749E">
        <w:rPr>
          <w:rFonts w:ascii="Segoe UI" w:eastAsia="Times New Roman" w:hAnsi="Segoe UI" w:cs="Segoe UI"/>
          <w:color w:val="24292E"/>
          <w:sz w:val="24"/>
          <w:szCs w:val="24"/>
          <w:lang w:val="en-GB" w:eastAsia="de-DE"/>
        </w:rPr>
        <w:t xml:space="preserve">How many Ethernet frames are </w:t>
      </w:r>
      <w:proofErr w:type="gramStart"/>
      <w:r w:rsidRPr="00DA749E">
        <w:rPr>
          <w:rFonts w:ascii="Segoe UI" w:eastAsia="Times New Roman" w:hAnsi="Segoe UI" w:cs="Segoe UI"/>
          <w:color w:val="24292E"/>
          <w:sz w:val="24"/>
          <w:szCs w:val="24"/>
          <w:lang w:val="en-GB" w:eastAsia="de-DE"/>
        </w:rPr>
        <w:t>transmitted ?</w:t>
      </w:r>
      <w:proofErr w:type="gramEnd"/>
    </w:p>
    <w:p w:rsidR="00DA749E" w:rsidRPr="00DA749E" w:rsidRDefault="00DA749E" w:rsidP="00DA74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DA749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Es werden 4 Frames übertragen.</w:t>
      </w:r>
    </w:p>
    <w:p w:rsidR="00DA749E" w:rsidRPr="00DA749E" w:rsidRDefault="00DA749E" w:rsidP="00DA749E">
      <w:pPr>
        <w:spacing w:before="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GB" w:eastAsia="de-DE"/>
        </w:rPr>
      </w:pPr>
      <w:r w:rsidRPr="00DA749E">
        <w:rPr>
          <w:rFonts w:ascii="Segoe UI" w:eastAsia="Times New Roman" w:hAnsi="Segoe UI" w:cs="Segoe UI"/>
          <w:color w:val="24292E"/>
          <w:sz w:val="24"/>
          <w:szCs w:val="24"/>
          <w:lang w:val="en-GB" w:eastAsia="de-DE"/>
        </w:rPr>
        <w:t>Briefly explain the purpose of each message.</w:t>
      </w:r>
    </w:p>
    <w:p w:rsidR="00DA749E" w:rsidRPr="00DA749E" w:rsidRDefault="00DA749E" w:rsidP="00DA74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</w:pPr>
      <w:r w:rsidRPr="00DA749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Bei der </w:t>
      </w:r>
      <w:proofErr w:type="spellStart"/>
      <w:r w:rsidRPr="00DA749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übertragung</w:t>
      </w:r>
      <w:proofErr w:type="spellEnd"/>
      <w:r w:rsidRPr="00DA749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wird zwischen Request und </w:t>
      </w:r>
      <w:proofErr w:type="spellStart"/>
      <w:r w:rsidRPr="00DA749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>Repy</w:t>
      </w:r>
      <w:proofErr w:type="spellEnd"/>
      <w:r w:rsidRPr="00DA749E">
        <w:rPr>
          <w:rFonts w:ascii="Segoe UI" w:eastAsia="Times New Roman" w:hAnsi="Segoe UI" w:cs="Segoe UI"/>
          <w:color w:val="24292E"/>
          <w:sz w:val="24"/>
          <w:szCs w:val="24"/>
          <w:lang w:eastAsia="de-DE"/>
        </w:rPr>
        <w:t xml:space="preserve"> abgewechselt.</w:t>
      </w:r>
    </w:p>
    <w:p w:rsidR="00DA749E" w:rsidRDefault="00DA749E" w:rsidP="00EE0170">
      <w:pPr>
        <w:rPr>
          <w:sz w:val="24"/>
          <w:szCs w:val="24"/>
        </w:rPr>
      </w:pP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 wird ausgeführt für 192.168.31.16 mit 32 Bytes Daten: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Antwort von 192.168.31.16: Bytes=32 Zeit&lt;1ms TTL=128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Antwort von 192.168.31.16: Bytes=32 Zeit&lt;1ms TTL=128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Ping-Statistik für 192.168.31.16: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Pakete: Gesendet = 2, Empfangen = 2, </w:t>
      </w:r>
      <w:proofErr w:type="gramStart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Verloren</w:t>
      </w:r>
      <w:proofErr w:type="gramEnd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= 0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(0% Verlust),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Ca. Zeitangaben in </w:t>
      </w:r>
      <w:proofErr w:type="spellStart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Millisek</w:t>
      </w:r>
      <w:proofErr w:type="spellEnd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.: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Minimum = 0ms, Maximum = 0ms, Mittelwert = 0ms</w:t>
      </w:r>
    </w:p>
    <w:p w:rsidR="00DA749E" w:rsidRDefault="00DA749E" w:rsidP="00DA749E">
      <w:pPr>
        <w:rPr>
          <w:sz w:val="24"/>
          <w:szCs w:val="24"/>
        </w:rPr>
      </w:pPr>
    </w:p>
    <w:p w:rsidR="00DA749E" w:rsidRDefault="00DA749E" w:rsidP="00DA749E"/>
    <w:p w:rsidR="00DA749E" w:rsidRDefault="00DA749E" w:rsidP="00DA749E"/>
    <w:p w:rsidR="00DA749E" w:rsidRDefault="00DA749E" w:rsidP="00DA749E"/>
    <w:p w:rsidR="00DA749E" w:rsidRDefault="00DA749E" w:rsidP="00DA749E"/>
    <w:p w:rsidR="00DA749E" w:rsidRDefault="00DA749E" w:rsidP="00DA749E"/>
    <w:p w:rsidR="00DA749E" w:rsidRDefault="00DA749E" w:rsidP="00DA749E"/>
    <w:p w:rsidR="00DA749E" w:rsidRDefault="00DA749E" w:rsidP="00DA749E"/>
    <w:p w:rsidR="00DA749E" w:rsidRDefault="00DA749E" w:rsidP="00DA749E">
      <w:r>
        <w:lastRenderedPageBreak/>
        <w:t>b)</w:t>
      </w:r>
    </w:p>
    <w:p w:rsidR="00DA749E" w:rsidRDefault="00DA749E" w:rsidP="00DA749E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Hier werden 4 ICMP Frames übertragen. Da die MAC-Adressen noch unbekannt sind werden auch 4 ARP Nachrichten verschickt. Request und Reply wechseln sich hier auch ab.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 wird ausgeführt für 192.168.31.12 mit 32 Bytes Daten: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Antwort von 192.168.31.12: Bytes=32 Zeit&lt;1ms TTL=128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Antwort von 192.168.31.12: Bytes=32 Zeit&lt;1ms TTL=128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Ping-Statistik für 192.168.31.12: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Pakete: Gesendet = 2, Empfangen = 2, </w:t>
      </w:r>
      <w:proofErr w:type="gramStart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Verloren</w:t>
      </w:r>
      <w:proofErr w:type="gramEnd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= 0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(0% Verlust),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Ca. Zeitangaben in </w:t>
      </w:r>
      <w:proofErr w:type="spellStart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Millisek</w:t>
      </w:r>
      <w:proofErr w:type="spellEnd"/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.:</w:t>
      </w:r>
    </w:p>
    <w:p w:rsidR="00DA749E" w:rsidRPr="00DA749E" w:rsidRDefault="00DA749E" w:rsidP="00DA749E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de-DE"/>
        </w:rPr>
      </w:pPr>
      <w:r w:rsidRPr="00DA749E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Minimum = 0ms, Maximum = 0ms, Mittelwert = 0ms</w:t>
      </w:r>
    </w:p>
    <w:p w:rsidR="00DA749E" w:rsidRDefault="00DA749E" w:rsidP="00DA749E"/>
    <w:p w:rsidR="00DA749E" w:rsidRDefault="00DA749E" w:rsidP="00DA749E">
      <w:pPr>
        <w:pStyle w:val="berschrift1"/>
        <w:rPr>
          <w:rFonts w:ascii="Times New Roman" w:hAnsi="Times New Roman" w:cs="Times New Roman"/>
          <w:color w:val="000000" w:themeColor="text1"/>
          <w:sz w:val="36"/>
          <w:lang w:val="en-GB"/>
        </w:rPr>
      </w:pPr>
      <w:bookmarkStart w:id="6" w:name="_Toc511949057"/>
      <w:r w:rsidRPr="00EE0170">
        <w:rPr>
          <w:rFonts w:ascii="Times New Roman" w:hAnsi="Times New Roman" w:cs="Times New Roman"/>
          <w:color w:val="000000" w:themeColor="text1"/>
          <w:sz w:val="36"/>
          <w:lang w:val="en-GB"/>
        </w:rPr>
        <w:t>4.</w:t>
      </w:r>
      <w:r>
        <w:rPr>
          <w:rFonts w:ascii="Times New Roman" w:hAnsi="Times New Roman" w:cs="Times New Roman"/>
          <w:color w:val="000000" w:themeColor="text1"/>
          <w:sz w:val="36"/>
          <w:lang w:val="en-GB"/>
        </w:rPr>
        <w:t>3 IP MULTICAST ADDRESSING</w:t>
      </w:r>
      <w:bookmarkEnd w:id="6"/>
    </w:p>
    <w:p w:rsidR="00293934" w:rsidRPr="00293934" w:rsidRDefault="00293934" w:rsidP="00293934">
      <w:pPr>
        <w:rPr>
          <w:lang w:val="en-GB"/>
        </w:rPr>
      </w:pP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Frame 32: 216 bytes on wire (1728 bits), 216 bytes captured (1728 bits) on interface 0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Ethernet II, </w:t>
      </w:r>
      <w:proofErr w:type="spellStart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Src</w:t>
      </w:r>
      <w:proofErr w:type="spellEnd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: 90:1b:0</w:t>
      </w:r>
      <w:proofErr w:type="gramStart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e:a</w:t>
      </w:r>
      <w:proofErr w:type="gramEnd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6:1c:dd, </w:t>
      </w:r>
      <w:proofErr w:type="spellStart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Dst</w:t>
      </w:r>
      <w:proofErr w:type="spellEnd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>: 01:00:5e:7f:ff:fa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de-DE"/>
        </w:rPr>
        <w:t xml:space="preserve">    </w:t>
      </w: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Destination: 01:00:5e:7</w:t>
      </w:r>
      <w:proofErr w:type="gramStart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f:ff</w:t>
      </w:r>
      <w:proofErr w:type="gramEnd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:fa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Address: 01:00:5e:7</w:t>
      </w:r>
      <w:proofErr w:type="gramStart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f:ff</w:t>
      </w:r>
      <w:proofErr w:type="gramEnd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:fa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.... </w:t>
      </w:r>
      <w:proofErr w:type="gramStart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..</w:t>
      </w:r>
      <w:proofErr w:type="gramEnd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0. .... .... .... .... = LG bit: Globally unique address (factory default)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.... ...1 .... .... .... .... = IG bit: Group address (multicast/broadcast)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Source: 90:1b:0</w:t>
      </w:r>
      <w:proofErr w:type="gramStart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e:a</w:t>
      </w:r>
      <w:proofErr w:type="gramEnd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6:1c:dd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Address: 90:1b:0</w:t>
      </w:r>
      <w:proofErr w:type="gramStart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e:a</w:t>
      </w:r>
      <w:proofErr w:type="gramEnd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6:1c:dd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.... </w:t>
      </w:r>
      <w:proofErr w:type="gramStart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..</w:t>
      </w:r>
      <w:proofErr w:type="gramEnd"/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0. .... .... .... .... = LG bit: Globally unique address (factory default)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    .... ...0 .... .... .... .... = IG bit: Individual address (unicast)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  Type: IPv4 (0x0800)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Internet Protocol Version 4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User Datagram Protocol</w:t>
      </w:r>
    </w:p>
    <w:p w:rsidR="00293934" w:rsidRPr="00293934" w:rsidRDefault="00293934" w:rsidP="00293934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</w:pPr>
      <w:r w:rsidRPr="00293934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Simple Service Discovery Protocol</w:t>
      </w:r>
    </w:p>
    <w:p w:rsidR="00DA749E" w:rsidRDefault="00DA749E" w:rsidP="00DA749E">
      <w:pPr>
        <w:rPr>
          <w:lang w:val="en-GB"/>
        </w:rPr>
      </w:pPr>
    </w:p>
    <w:p w:rsidR="00293934" w:rsidRPr="00293934" w:rsidRDefault="00293934" w:rsidP="00293934">
      <w:pPr>
        <w:pStyle w:val="berschrift1"/>
        <w:rPr>
          <w:rFonts w:ascii="Times New Roman" w:hAnsi="Times New Roman" w:cs="Times New Roman"/>
          <w:color w:val="000000" w:themeColor="text1"/>
          <w:sz w:val="36"/>
        </w:rPr>
      </w:pPr>
      <w:bookmarkStart w:id="7" w:name="_Toc511949058"/>
      <w:r w:rsidRPr="00293934">
        <w:rPr>
          <w:rFonts w:ascii="Times New Roman" w:hAnsi="Times New Roman" w:cs="Times New Roman"/>
          <w:color w:val="000000" w:themeColor="text1"/>
          <w:sz w:val="36"/>
        </w:rPr>
        <w:t>4.4 IP TUNNELING</w:t>
      </w:r>
      <w:bookmarkEnd w:id="7"/>
    </w:p>
    <w:p w:rsidR="0091367C" w:rsidRDefault="00293934">
      <w:r w:rsidRPr="00293934">
        <w:t xml:space="preserve">Trotz mehrfachen Versuchen konnten wir mit Wireshark keine Pakete aufzeichnen obwohl das Pingen zwischen den beiden Virtuellen </w:t>
      </w:r>
      <w:proofErr w:type="spellStart"/>
      <w:r w:rsidRPr="00293934">
        <w:t>Maschienen</w:t>
      </w:r>
      <w:proofErr w:type="spellEnd"/>
      <w:r w:rsidRPr="00293934">
        <w:t xml:space="preserve"> ohne Verlust erfolgreich durchgeführt wurde.</w:t>
      </w:r>
    </w:p>
    <w:p w:rsidR="0091367C" w:rsidRDefault="0091367C" w:rsidP="0091367C">
      <w:pPr>
        <w:pStyle w:val="berschrift1"/>
        <w:rPr>
          <w:rFonts w:ascii="Times New Roman" w:hAnsi="Times New Roman" w:cs="Times New Roman"/>
          <w:color w:val="000000" w:themeColor="text1"/>
          <w:sz w:val="36"/>
          <w:lang w:val="en-GB"/>
        </w:rPr>
      </w:pPr>
      <w:bookmarkStart w:id="8" w:name="_Toc511949059"/>
      <w:r w:rsidRPr="002C4761">
        <w:rPr>
          <w:rFonts w:ascii="Times New Roman" w:hAnsi="Times New Roman" w:cs="Times New Roman"/>
          <w:color w:val="000000" w:themeColor="text1"/>
          <w:sz w:val="36"/>
          <w:lang w:val="en-GB"/>
        </w:rPr>
        <w:lastRenderedPageBreak/>
        <w:t>4.</w:t>
      </w:r>
      <w:r w:rsidR="002C4761" w:rsidRPr="002C4761">
        <w:rPr>
          <w:rFonts w:ascii="Times New Roman" w:hAnsi="Times New Roman" w:cs="Times New Roman"/>
          <w:color w:val="000000" w:themeColor="text1"/>
          <w:sz w:val="36"/>
          <w:lang w:val="en-GB"/>
        </w:rPr>
        <w:t>5 MEASUREMENTS IN THE HE C</w:t>
      </w:r>
      <w:r w:rsidR="002C4761">
        <w:rPr>
          <w:rFonts w:ascii="Times New Roman" w:hAnsi="Times New Roman" w:cs="Times New Roman"/>
          <w:color w:val="000000" w:themeColor="text1"/>
          <w:sz w:val="36"/>
          <w:lang w:val="en-GB"/>
        </w:rPr>
        <w:t>OMPUTER NETWORK</w:t>
      </w:r>
      <w:bookmarkEnd w:id="8"/>
    </w:p>
    <w:p w:rsidR="002C4761" w:rsidRPr="002C4761" w:rsidRDefault="002C4761" w:rsidP="002C4761">
      <w:pPr>
        <w:rPr>
          <w:lang w:val="en-GB"/>
        </w:rPr>
      </w:pPr>
    </w:p>
    <w:p w:rsidR="00DA749E" w:rsidRDefault="00972066" w:rsidP="00DA74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1)</w:t>
      </w:r>
    </w:p>
    <w:p w:rsidR="00972066" w:rsidRPr="00972066" w:rsidRDefault="00972066" w:rsidP="00972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4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2.864310</w:t>
      </w:r>
      <w:proofErr w:type="gramStart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</w:r>
      <w:r w:rsid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192</w:t>
      </w:r>
      <w:proofErr w:type="gramEnd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.168.31.16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192.168.31.14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ICMP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1488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 xml:space="preserve">Echo (ping) request  id=0x0001, </w:t>
      </w:r>
      <w:proofErr w:type="spellStart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seq</w:t>
      </w:r>
      <w:proofErr w:type="spellEnd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=149/38144, </w:t>
      </w:r>
      <w:proofErr w:type="spellStart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ttl</w:t>
      </w:r>
      <w:proofErr w:type="spellEnd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=128 (reply in 7)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0.001235</w:t>
      </w:r>
    </w:p>
    <w:p w:rsidR="00972066" w:rsidRDefault="00972066" w:rsidP="00972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</w:p>
    <w:p w:rsidR="00972066" w:rsidRPr="00972066" w:rsidRDefault="00972066" w:rsidP="00972066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</w:pP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7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2.866041</w:t>
      </w:r>
      <w:proofErr w:type="gramStart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</w:r>
      <w:r w:rsid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192</w:t>
      </w:r>
      <w:proofErr w:type="gramEnd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.168.31.14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192.168.31.16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ICMP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1488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 xml:space="preserve">Echo (ping) reply    id=0x0001, </w:t>
      </w:r>
      <w:proofErr w:type="spellStart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seq</w:t>
      </w:r>
      <w:proofErr w:type="spellEnd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=149/38144, </w:t>
      </w:r>
      <w:proofErr w:type="spellStart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ttl</w:t>
      </w:r>
      <w:proofErr w:type="spellEnd"/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=128 (request in 4)</w:t>
      </w:r>
      <w:r w:rsidRPr="00972066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0.001251</w:t>
      </w:r>
    </w:p>
    <w:p w:rsidR="00972066" w:rsidRDefault="00972066" w:rsidP="00DA749E">
      <w:pPr>
        <w:rPr>
          <w:sz w:val="24"/>
          <w:szCs w:val="24"/>
          <w:lang w:val="en-GB"/>
        </w:rPr>
      </w:pPr>
    </w:p>
    <w:p w:rsidR="00972066" w:rsidRDefault="00972066" w:rsidP="00DA74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2)</w:t>
      </w: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2002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0.995774</w:t>
      </w:r>
      <w:proofErr w:type="gram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134</w:t>
      </w:r>
      <w:proofErr w:type="gram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.108.8.54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134.108.8.53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ICMP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0.005001</w:t>
      </w: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 xml:space="preserve">Echo (ping) </w:t>
      </w:r>
      <w:proofErr w:type="gram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request  id</w:t>
      </w:r>
      <w:proofErr w:type="gram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=0x0001,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seq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=198/50688,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ttl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=128 </w:t>
      </w: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(reply in 2003)</w:t>
      </w:r>
    </w:p>
    <w:p w:rsidR="00F83405" w:rsidRP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2003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0.005051</w:t>
      </w:r>
      <w:proofErr w:type="gram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134</w:t>
      </w:r>
      <w:proofErr w:type="gram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.108.8.53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134.108.8.54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ICMP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0.005051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 xml:space="preserve">Echo (ping) reply    id=0x0001,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seq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=198/50688,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ttl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=128 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</w:r>
    </w:p>
    <w:p w:rsidR="00F83405" w:rsidRP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(request in 2002)</w:t>
      </w:r>
    </w:p>
    <w:p w:rsidR="00972066" w:rsidRDefault="00972066" w:rsidP="00DA749E">
      <w:pPr>
        <w:rPr>
          <w:sz w:val="24"/>
          <w:szCs w:val="24"/>
          <w:lang w:val="en-GB"/>
        </w:rPr>
      </w:pPr>
    </w:p>
    <w:p w:rsidR="00F83405" w:rsidRDefault="00F83405" w:rsidP="00DA74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3)</w:t>
      </w: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7526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29.</w:t>
      </w:r>
      <w:proofErr w:type="gram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982484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134</w:t>
      </w:r>
      <w:proofErr w:type="gram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.108.8.54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134.108.8.38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ICMP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0.001290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 xml:space="preserve">Echo (ping) request  id=0x0001,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seq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=233/59648,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ttl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=128 </w:t>
      </w: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(reply in 7530)</w:t>
      </w:r>
    </w:p>
    <w:p w:rsidR="00F83405" w:rsidRP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7530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0.006874</w:t>
      </w:r>
      <w:proofErr w:type="gram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134</w:t>
      </w:r>
      <w:proofErr w:type="gram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.108.8.38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134.108.8.54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ICMP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0.004273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 xml:space="preserve">Echo (ping) reply    id=0x0001,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seq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=233/59648,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ttl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=128 </w:t>
      </w:r>
    </w:p>
    <w:p w:rsidR="00F83405" w:rsidRP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(request in 7526)</w:t>
      </w:r>
    </w:p>
    <w:p w:rsidR="00F83405" w:rsidRDefault="00F83405" w:rsidP="00DA749E">
      <w:pPr>
        <w:rPr>
          <w:sz w:val="24"/>
          <w:szCs w:val="24"/>
          <w:lang w:val="en-GB"/>
        </w:rPr>
      </w:pPr>
    </w:p>
    <w:p w:rsidR="00F83405" w:rsidRDefault="00F83405" w:rsidP="00DA74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4)</w:t>
      </w: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5084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1.000761</w:t>
      </w:r>
      <w:proofErr w:type="gram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134</w:t>
      </w:r>
      <w:proofErr w:type="gram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.108.8.54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134.108.66.201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ICMP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0.017942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 xml:space="preserve">Echo (ping) request  id=0x0001,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seq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=213/54528,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ttl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=128 </w:t>
      </w:r>
    </w:p>
    <w:p w:rsidR="00F83405" w:rsidRP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(reply in 5085)</w:t>
      </w: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5085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0.001267</w:t>
      </w:r>
      <w:proofErr w:type="gram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134</w:t>
      </w:r>
      <w:proofErr w:type="gram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.108.66.201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134.108.8.54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ICMP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0.001267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 xml:space="preserve">Echo (ping) reply    id=0x0001,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seq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=213/54528,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ttl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=126 </w:t>
      </w:r>
    </w:p>
    <w:p w:rsidR="00F83405" w:rsidRP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(request in 5084)</w:t>
      </w:r>
    </w:p>
    <w:p w:rsidR="00F83405" w:rsidRDefault="00F83405" w:rsidP="00DA749E">
      <w:pPr>
        <w:rPr>
          <w:sz w:val="24"/>
          <w:szCs w:val="24"/>
          <w:lang w:val="en-GB"/>
        </w:rPr>
      </w:pPr>
    </w:p>
    <w:p w:rsidR="00F83405" w:rsidRDefault="00F83405" w:rsidP="00DA749E">
      <w:pPr>
        <w:rPr>
          <w:sz w:val="24"/>
          <w:szCs w:val="24"/>
          <w:lang w:val="en-GB"/>
        </w:rPr>
      </w:pPr>
    </w:p>
    <w:p w:rsidR="00F83405" w:rsidRDefault="00F83405" w:rsidP="00DA749E">
      <w:pPr>
        <w:rPr>
          <w:sz w:val="24"/>
          <w:szCs w:val="24"/>
          <w:lang w:val="en-GB"/>
        </w:rPr>
      </w:pPr>
    </w:p>
    <w:p w:rsidR="00F83405" w:rsidRDefault="00F83405" w:rsidP="00DA749E">
      <w:pPr>
        <w:rPr>
          <w:sz w:val="24"/>
          <w:szCs w:val="24"/>
          <w:lang w:val="en-GB"/>
        </w:rPr>
      </w:pPr>
    </w:p>
    <w:p w:rsidR="00F83405" w:rsidRDefault="00F83405" w:rsidP="00DA749E">
      <w:pPr>
        <w:rPr>
          <w:sz w:val="24"/>
          <w:szCs w:val="24"/>
          <w:lang w:val="en-GB"/>
        </w:rPr>
      </w:pPr>
    </w:p>
    <w:p w:rsidR="00F83405" w:rsidRDefault="00F83405" w:rsidP="00DA749E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5)</w:t>
      </w: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6386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1.000705</w:t>
      </w:r>
      <w:proofErr w:type="gram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134</w:t>
      </w:r>
      <w:proofErr w:type="gram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.108.8.54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134.108.96.133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ICMP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0.002647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 xml:space="preserve">Echo (ping) request  id=0x0001,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seq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=228/58368,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ttl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=128 </w:t>
      </w:r>
    </w:p>
    <w:p w:rsidR="00F83405" w:rsidRP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(reply in 6387)</w:t>
      </w: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</w:p>
    <w:p w:rsid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6387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0.001330</w:t>
      </w:r>
      <w:proofErr w:type="gram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134</w:t>
      </w:r>
      <w:proofErr w:type="gram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.108.96.133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134.108.8.54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ICMP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>0.001330</w:t>
      </w:r>
      <w:r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 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1488</w:t>
      </w: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ab/>
        <w:t xml:space="preserve">Echo (ping) reply    id=0x0001,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seq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=228/58368, </w:t>
      </w:r>
      <w:proofErr w:type="spellStart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ttl</w:t>
      </w:r>
      <w:proofErr w:type="spellEnd"/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 xml:space="preserve">=60 </w:t>
      </w:r>
    </w:p>
    <w:p w:rsidR="00F83405" w:rsidRPr="00F83405" w:rsidRDefault="00F83405" w:rsidP="00F8340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GB" w:eastAsia="de-DE"/>
        </w:rPr>
      </w:pPr>
      <w:r w:rsidRPr="00F83405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GB" w:eastAsia="de-DE"/>
        </w:rPr>
        <w:t>(request in 6386)</w:t>
      </w:r>
    </w:p>
    <w:p w:rsidR="00F83405" w:rsidRPr="00972066" w:rsidRDefault="00F83405" w:rsidP="00DA749E">
      <w:pPr>
        <w:rPr>
          <w:sz w:val="24"/>
          <w:szCs w:val="24"/>
          <w:lang w:val="en-GB"/>
        </w:rPr>
      </w:pPr>
    </w:p>
    <w:sectPr w:rsidR="00F83405" w:rsidRPr="00972066" w:rsidSect="00251CB9">
      <w:footerReference w:type="default" r:id="rId9"/>
      <w:headerReference w:type="first" r:id="rId10"/>
      <w:footerReference w:type="first" r:id="rId11"/>
      <w:pgSz w:w="11906" w:h="16838" w:code="9"/>
      <w:pgMar w:top="1440" w:right="1644" w:bottom="1440" w:left="1644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3994" w:rsidRDefault="00E53994">
      <w:pPr>
        <w:spacing w:before="0" w:after="0" w:line="240" w:lineRule="auto"/>
      </w:pPr>
      <w:r>
        <w:separator/>
      </w:r>
    </w:p>
  </w:endnote>
  <w:endnote w:type="continuationSeparator" w:id="0">
    <w:p w:rsidR="00E53994" w:rsidRDefault="00E5399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761" w:rsidRDefault="002C4761">
    <w:pPr>
      <w:pStyle w:val="Fuzeile"/>
    </w:pPr>
    <w:r>
      <w:rPr>
        <w:lang w:bidi="de-DE"/>
      </w:rPr>
      <w:t xml:space="preserve">SEITE </w:t>
    </w:r>
    <w:r>
      <w:rPr>
        <w:lang w:bidi="de-DE"/>
      </w:rPr>
      <w:fldChar w:fldCharType="begin"/>
    </w:r>
    <w:r>
      <w:rPr>
        <w:lang w:bidi="de-DE"/>
      </w:rPr>
      <w:instrText xml:space="preserve"> PAGE  \* Arabic  \* MERGEFORMAT </w:instrText>
    </w:r>
    <w:r>
      <w:rPr>
        <w:lang w:bidi="de-DE"/>
      </w:rPr>
      <w:fldChar w:fldCharType="separate"/>
    </w:r>
    <w:r>
      <w:rPr>
        <w:noProof/>
        <w:lang w:bidi="de-DE"/>
      </w:rPr>
      <w:t>1</w:t>
    </w:r>
    <w:r>
      <w:rPr>
        <w:lang w:bidi="de-DE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21C" w:rsidRDefault="00C1521C" w:rsidP="00C1521C">
    <w:pPr>
      <w:pStyle w:val="Fuzeile"/>
      <w:jc w:val="left"/>
    </w:pPr>
    <w:r>
      <w:t>Ort, Datum: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3994" w:rsidRDefault="00E53994">
      <w:pPr>
        <w:spacing w:before="0" w:after="0" w:line="240" w:lineRule="auto"/>
      </w:pPr>
      <w:r>
        <w:separator/>
      </w:r>
    </w:p>
  </w:footnote>
  <w:footnote w:type="continuationSeparator" w:id="0">
    <w:p w:rsidR="00E53994" w:rsidRDefault="00E5399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521C" w:rsidRDefault="00C1521C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4594860</wp:posOffset>
          </wp:positionH>
          <wp:positionV relativeFrom="paragraph">
            <wp:posOffset>-219075</wp:posOffset>
          </wp:positionV>
          <wp:extent cx="1578864" cy="396240"/>
          <wp:effectExtent l="0" t="0" r="2540" b="3810"/>
          <wp:wrapTight wrapText="bothSides">
            <wp:wrapPolygon edited="0">
              <wp:start x="0" y="0"/>
              <wp:lineTo x="0" y="20769"/>
              <wp:lineTo x="21374" y="20769"/>
              <wp:lineTo x="21374" y="0"/>
              <wp:lineTo x="0" y="0"/>
            </wp:wrapPolygon>
          </wp:wrapTight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_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78864" cy="3962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CCB0C46"/>
    <w:multiLevelType w:val="multilevel"/>
    <w:tmpl w:val="250EF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915706"/>
    <w:multiLevelType w:val="multilevel"/>
    <w:tmpl w:val="91307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F8F5B63"/>
    <w:multiLevelType w:val="multilevel"/>
    <w:tmpl w:val="1CD6B866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2868514D"/>
    <w:multiLevelType w:val="multilevel"/>
    <w:tmpl w:val="82A2E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3440CC"/>
    <w:multiLevelType w:val="multilevel"/>
    <w:tmpl w:val="B5CE5722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3DAA601B"/>
    <w:multiLevelType w:val="hybridMultilevel"/>
    <w:tmpl w:val="8444B70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5A752D"/>
    <w:multiLevelType w:val="hybridMultilevel"/>
    <w:tmpl w:val="17CEA58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C2713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6BE0360C"/>
    <w:multiLevelType w:val="multilevel"/>
    <w:tmpl w:val="2E96955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71A05888"/>
    <w:multiLevelType w:val="multilevel"/>
    <w:tmpl w:val="302E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3"/>
  </w:num>
  <w:num w:numId="8">
    <w:abstractNumId w:val="10"/>
  </w:num>
  <w:num w:numId="9">
    <w:abstractNumId w:val="16"/>
  </w:num>
  <w:num w:numId="10">
    <w:abstractNumId w:val="14"/>
  </w:num>
  <w:num w:numId="11">
    <w:abstractNumId w:val="20"/>
  </w:num>
  <w:num w:numId="12">
    <w:abstractNumId w:val="1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7"/>
  </w:num>
  <w:num w:numId="22">
    <w:abstractNumId w:val="18"/>
  </w:num>
  <w:num w:numId="23">
    <w:abstractNumId w:val="21"/>
  </w:num>
  <w:num w:numId="24">
    <w:abstractNumId w:val="12"/>
  </w:num>
  <w:num w:numId="25">
    <w:abstractNumId w:val="15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170"/>
    <w:rsid w:val="000748AA"/>
    <w:rsid w:val="001638F6"/>
    <w:rsid w:val="001A2000"/>
    <w:rsid w:val="00251CB9"/>
    <w:rsid w:val="00293934"/>
    <w:rsid w:val="002C4761"/>
    <w:rsid w:val="003209D6"/>
    <w:rsid w:val="00334A73"/>
    <w:rsid w:val="003422FF"/>
    <w:rsid w:val="00353037"/>
    <w:rsid w:val="004952C4"/>
    <w:rsid w:val="005309AC"/>
    <w:rsid w:val="005A1C5A"/>
    <w:rsid w:val="00690EFD"/>
    <w:rsid w:val="006E2E30"/>
    <w:rsid w:val="007021DE"/>
    <w:rsid w:val="00732607"/>
    <w:rsid w:val="00844483"/>
    <w:rsid w:val="0091367C"/>
    <w:rsid w:val="00934F1C"/>
    <w:rsid w:val="00972066"/>
    <w:rsid w:val="009D2231"/>
    <w:rsid w:val="00A01C9A"/>
    <w:rsid w:val="00A122DB"/>
    <w:rsid w:val="00AD165F"/>
    <w:rsid w:val="00B47B7A"/>
    <w:rsid w:val="00B646B8"/>
    <w:rsid w:val="00C1521C"/>
    <w:rsid w:val="00C80BD4"/>
    <w:rsid w:val="00CF3A42"/>
    <w:rsid w:val="00D34F18"/>
    <w:rsid w:val="00D5413C"/>
    <w:rsid w:val="00D8640F"/>
    <w:rsid w:val="00DA749E"/>
    <w:rsid w:val="00DC07A3"/>
    <w:rsid w:val="00E11B8A"/>
    <w:rsid w:val="00E53994"/>
    <w:rsid w:val="00EE0170"/>
    <w:rsid w:val="00F63844"/>
    <w:rsid w:val="00F677F9"/>
    <w:rsid w:val="00F83405"/>
    <w:rsid w:val="00FD1504"/>
    <w:rsid w:val="00FD4631"/>
    <w:rsid w:val="00FE2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0B0A8F3"/>
  <w15:chartTrackingRefBased/>
  <w15:docId w15:val="{EB121E42-D9A9-479C-942B-192C48818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E0170"/>
    <w:rPr>
      <w:rFonts w:ascii="Times New Roman" w:hAnsi="Times New Roman"/>
      <w:color w:val="000000" w:themeColor="text1"/>
    </w:rPr>
  </w:style>
  <w:style w:type="paragraph" w:styleId="berschrift1">
    <w:name w:val="heading 1"/>
    <w:basedOn w:val="Standard"/>
    <w:next w:val="Standard"/>
    <w:link w:val="berschrift1Zchn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4"/>
    <w:unhideWhenUsed/>
    <w:qFormat/>
    <w:rsid w:val="00EE0170"/>
    <w:pPr>
      <w:keepNext/>
      <w:keepLines/>
      <w:spacing w:before="240" w:after="0"/>
      <w:outlineLvl w:val="1"/>
    </w:pPr>
    <w:rPr>
      <w:rFonts w:eastAsiaTheme="majorEastAsia" w:cstheme="majorBidi"/>
      <w:caps/>
    </w:rPr>
  </w:style>
  <w:style w:type="paragraph" w:styleId="berschrift3">
    <w:name w:val="heading 3"/>
    <w:basedOn w:val="Standard"/>
    <w:next w:val="Standard"/>
    <w:link w:val="berschrift3Zchn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berschrift4">
    <w:name w:val="heading 4"/>
    <w:basedOn w:val="Standard"/>
    <w:next w:val="Standard"/>
    <w:link w:val="berschrift4Zchn"/>
    <w:uiPriority w:val="4"/>
    <w:unhideWhenUsed/>
    <w:qFormat/>
    <w:rsid w:val="00F6384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berschrift6">
    <w:name w:val="heading 6"/>
    <w:basedOn w:val="Standard"/>
    <w:next w:val="Standard"/>
    <w:link w:val="berschrift6Zchn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HelleSchattierung">
    <w:name w:val="Light Shading"/>
    <w:basedOn w:val="NormaleTabelle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infos">
    <w:name w:val="Kontaktinfos"/>
    <w:basedOn w:val="Standard"/>
    <w:uiPriority w:val="4"/>
    <w:qFormat/>
    <w:pPr>
      <w:spacing w:before="360" w:after="0"/>
      <w:contextualSpacing/>
      <w:jc w:val="center"/>
    </w:pPr>
  </w:style>
  <w:style w:type="character" w:customStyle="1" w:styleId="berschrift1Zchn">
    <w:name w:val="Überschrift 1 Zchn"/>
    <w:basedOn w:val="Absatz-Standardschriftart"/>
    <w:link w:val="berschrift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4"/>
    <w:rsid w:val="00EE0170"/>
    <w:rPr>
      <w:rFonts w:ascii="Times New Roman" w:eastAsiaTheme="majorEastAsia" w:hAnsi="Times New Roman" w:cstheme="majorBidi"/>
      <w:caps/>
      <w:color w:val="000000" w:themeColor="text1"/>
    </w:rPr>
  </w:style>
  <w:style w:type="character" w:customStyle="1" w:styleId="berschrift3Zchn">
    <w:name w:val="Überschrift 3 Zchn"/>
    <w:basedOn w:val="Absatz-Standardschriftart"/>
    <w:link w:val="berschrift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berschrift6Zchn">
    <w:name w:val="Überschrift 6 Zchn"/>
    <w:basedOn w:val="Absatz-Standardschriftart"/>
    <w:link w:val="berschrift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Aufzhlungszeichen">
    <w:name w:val="List Bullet"/>
    <w:basedOn w:val="Standard"/>
    <w:uiPriority w:val="7"/>
    <w:unhideWhenUsed/>
    <w:qFormat/>
    <w:pPr>
      <w:numPr>
        <w:numId w:val="5"/>
      </w:numPr>
    </w:pPr>
  </w:style>
  <w:style w:type="paragraph" w:styleId="Listennummer">
    <w:name w:val="List Number"/>
    <w:basedOn w:val="Standard"/>
    <w:uiPriority w:val="5"/>
    <w:unhideWhenUsed/>
    <w:qFormat/>
    <w:pPr>
      <w:numPr>
        <w:numId w:val="6"/>
      </w:numPr>
      <w:contextualSpacing/>
    </w:pPr>
  </w:style>
  <w:style w:type="paragraph" w:styleId="Titel">
    <w:name w:val="Title"/>
    <w:basedOn w:val="Standard"/>
    <w:link w:val="TitelZchn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Untertitel">
    <w:name w:val="Subtitle"/>
    <w:basedOn w:val="Standard"/>
    <w:link w:val="UntertitelZchn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UntertitelZchn">
    <w:name w:val="Untertitel Zchn"/>
    <w:basedOn w:val="Absatz-Standardschriftart"/>
    <w:link w:val="Untertitel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Foto">
    <w:name w:val="Foto"/>
    <w:basedOn w:val="Standard"/>
    <w:uiPriority w:val="1"/>
    <w:qFormat/>
    <w:rsid w:val="00D5413C"/>
    <w:pPr>
      <w:spacing w:before="2400" w:after="400"/>
      <w:jc w:val="center"/>
    </w:pPr>
  </w:style>
  <w:style w:type="paragraph" w:styleId="Beschriftung">
    <w:name w:val="caption"/>
    <w:basedOn w:val="Standard"/>
    <w:next w:val="Standard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berschrift8Zchn">
    <w:name w:val="Überschrift 8 Zchn"/>
    <w:basedOn w:val="Absatz-Standardschriftart"/>
    <w:link w:val="berschrift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pPr>
      <w:spacing w:before="0"/>
      <w:outlineLvl w:val="9"/>
    </w:pPr>
  </w:style>
  <w:style w:type="paragraph" w:styleId="Fuzeile">
    <w:name w:val="footer"/>
    <w:basedOn w:val="Standard"/>
    <w:link w:val="FuzeileZchn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3422FF"/>
    <w:rPr>
      <w:sz w:val="22"/>
      <w:szCs w:val="16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Verzeichnis1">
    <w:name w:val="toc 1"/>
    <w:basedOn w:val="Standard"/>
    <w:next w:val="Standard"/>
    <w:autoRedefine/>
    <w:uiPriority w:val="39"/>
    <w:unhideWhenUsed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pPr>
      <w:spacing w:after="100"/>
      <w:ind w:left="20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122DB"/>
    <w:rPr>
      <w:rFonts w:ascii="Tahoma" w:hAnsi="Tahoma" w:cs="Tahoma"/>
      <w:szCs w:val="16"/>
    </w:rPr>
  </w:style>
  <w:style w:type="paragraph" w:styleId="Literaturverzeichnis">
    <w:name w:val="Bibliography"/>
    <w:basedOn w:val="Standard"/>
    <w:next w:val="Standard"/>
    <w:uiPriority w:val="39"/>
    <w:semiHidden/>
    <w:unhideWhenUsed/>
  </w:style>
  <w:style w:type="paragraph" w:styleId="Textkrper3">
    <w:name w:val="Body Text 3"/>
    <w:basedOn w:val="Standard"/>
    <w:link w:val="Textkrper3Zchn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Berichtstabelle">
    <w:name w:val="Berichtstabelle"/>
    <w:basedOn w:val="NormaleTabelle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lenraster">
    <w:name w:val="Table Grid"/>
    <w:basedOn w:val="NormaleTabelle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1A2000"/>
    <w:pPr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2000"/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A122DB"/>
    <w:rPr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A122DB"/>
    <w:rPr>
      <w:sz w:val="22"/>
      <w:szCs w:val="16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A122DB"/>
    <w:rPr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122DB"/>
    <w:rPr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122D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122DB"/>
    <w:rPr>
      <w:b/>
      <w:bCs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A122DB"/>
    <w:rPr>
      <w:rFonts w:ascii="Segoe UI" w:hAnsi="Segoe UI" w:cs="Segoe UI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A122DB"/>
    <w:rPr>
      <w:szCs w:val="20"/>
    </w:rPr>
  </w:style>
  <w:style w:type="paragraph" w:styleId="Umschlagabsenderadresse">
    <w:name w:val="envelope return"/>
    <w:basedOn w:val="Standard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A122DB"/>
    <w:rPr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122DB"/>
    <w:rPr>
      <w:rFonts w:ascii="Consolas" w:hAnsi="Consolas"/>
      <w:szCs w:val="20"/>
    </w:rPr>
  </w:style>
  <w:style w:type="character" w:styleId="HTMLTastatur">
    <w:name w:val="HTML Keyboard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Makrotext">
    <w:name w:val="macro"/>
    <w:link w:val="MakrotextZchn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A122DB"/>
    <w:rPr>
      <w:rFonts w:ascii="Consolas" w:hAnsi="Consolas"/>
      <w:szCs w:val="20"/>
    </w:rPr>
  </w:style>
  <w:style w:type="paragraph" w:styleId="NurText">
    <w:name w:val="Plain Text"/>
    <w:basedOn w:val="Standard"/>
    <w:link w:val="NurTextZchn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122DB"/>
    <w:rPr>
      <w:rFonts w:ascii="Consolas" w:hAnsi="Consolas"/>
      <w:szCs w:val="21"/>
    </w:rPr>
  </w:style>
  <w:style w:type="character" w:styleId="Platzhaltertext">
    <w:name w:val="Placeholder Text"/>
    <w:basedOn w:val="Absatz-Standardschriftart"/>
    <w:uiPriority w:val="99"/>
    <w:semiHidden/>
    <w:rsid w:val="00A122DB"/>
    <w:rPr>
      <w:color w:val="595959" w:themeColor="text1" w:themeTint="A6"/>
    </w:rPr>
  </w:style>
  <w:style w:type="character" w:styleId="Hyperlink">
    <w:name w:val="Hyperlink"/>
    <w:basedOn w:val="Absatz-Standardschriftart"/>
    <w:uiPriority w:val="99"/>
    <w:unhideWhenUsed/>
    <w:rsid w:val="00EE0170"/>
    <w:rPr>
      <w:color w:val="993E21" w:themeColor="hyperlink"/>
      <w:u w:val="single"/>
    </w:rPr>
  </w:style>
  <w:style w:type="paragraph" w:styleId="Listenabsatz">
    <w:name w:val="List Paragraph"/>
    <w:basedOn w:val="Standard"/>
    <w:uiPriority w:val="34"/>
    <w:semiHidden/>
    <w:qFormat/>
    <w:rsid w:val="00EE0170"/>
    <w:pPr>
      <w:ind w:left="720"/>
      <w:contextualSpacing/>
    </w:pPr>
  </w:style>
  <w:style w:type="character" w:customStyle="1" w:styleId="berschrift4Zchn">
    <w:name w:val="Überschrift 4 Zchn"/>
    <w:basedOn w:val="Absatz-Standardschriftart"/>
    <w:link w:val="berschrift4"/>
    <w:uiPriority w:val="4"/>
    <w:rsid w:val="00F63844"/>
    <w:rPr>
      <w:rFonts w:asciiTheme="majorHAnsi" w:eastAsiaTheme="majorEastAsia" w:hAnsiTheme="majorHAnsi" w:cstheme="majorBidi"/>
      <w:i/>
      <w:iCs/>
      <w:color w:val="2F1B15" w:themeColor="accent1" w:themeShade="BF"/>
    </w:rPr>
  </w:style>
  <w:style w:type="paragraph" w:styleId="StandardWeb">
    <w:name w:val="Normal (Web)"/>
    <w:basedOn w:val="Standard"/>
    <w:uiPriority w:val="99"/>
    <w:semiHidden/>
    <w:unhideWhenUsed/>
    <w:rsid w:val="00F63844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3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06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rim\AppData\Roaming\Microsoft\Templates\Studienbericht%20mit%20Deckblat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Aufzhlungszeich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EDA"/>
    <w:rsid w:val="0004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242368EB0FC4D47802206E40A9832FA">
    <w:name w:val="F242368EB0FC4D47802206E40A9832FA"/>
  </w:style>
  <w:style w:type="paragraph" w:customStyle="1" w:styleId="C758A5492D104CCE8AC0B7CC3EBFF812">
    <w:name w:val="C758A5492D104CCE8AC0B7CC3EBFF812"/>
  </w:style>
  <w:style w:type="paragraph" w:customStyle="1" w:styleId="04FD4570FFC245308C38764B36381D3D">
    <w:name w:val="04FD4570FFC245308C38764B36381D3D"/>
  </w:style>
  <w:style w:type="paragraph" w:customStyle="1" w:styleId="73230EDFF5634A3A8761759A853DBA14">
    <w:name w:val="73230EDFF5634A3A8761759A853DBA14"/>
  </w:style>
  <w:style w:type="paragraph" w:customStyle="1" w:styleId="5B98EA5D984C47FD8B448B6D81D5E0C1">
    <w:name w:val="5B98EA5D984C47FD8B448B6D81D5E0C1"/>
  </w:style>
  <w:style w:type="paragraph" w:customStyle="1" w:styleId="D8892B0377B34750912D05763311EE9A">
    <w:name w:val="D8892B0377B34750912D05763311EE9A"/>
  </w:style>
  <w:style w:type="paragraph" w:customStyle="1" w:styleId="801ECBB03A1F480DADCE101E74CCFE39">
    <w:name w:val="801ECBB03A1F480DADCE101E74CCFE39"/>
  </w:style>
  <w:style w:type="paragraph" w:styleId="Aufzhlungszeichen">
    <w:name w:val="List Bullet"/>
    <w:basedOn w:val="Standard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874217526F024230AEB5D53AC3863028">
    <w:name w:val="874217526F024230AEB5D53AC3863028"/>
  </w:style>
  <w:style w:type="paragraph" w:customStyle="1" w:styleId="C76558AB1DA24D289C5C3D90098F7DC7">
    <w:name w:val="C76558AB1DA24D289C5C3D90098F7DC7"/>
  </w:style>
  <w:style w:type="paragraph" w:customStyle="1" w:styleId="9AD15F49C96F4F86B08884CBD307E51E">
    <w:name w:val="9AD15F49C96F4F86B08884CBD307E5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89A56-E91B-4C7B-81A1-B399B1CA4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Studienbericht mit Deckblatt</Template>
  <TotalTime>0</TotalTime>
  <Pages>11</Pages>
  <Words>1451</Words>
  <Characters>9148</Characters>
  <Application>Microsoft Office Word</Application>
  <DocSecurity>0</DocSecurity>
  <Lines>76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Karim Dhifallah</dc:creator>
  <cp:keywords/>
  <cp:lastModifiedBy>Karim Dhifallah</cp:lastModifiedBy>
  <cp:revision>8</cp:revision>
  <dcterms:created xsi:type="dcterms:W3CDTF">2018-04-19T17:36:00Z</dcterms:created>
  <dcterms:modified xsi:type="dcterms:W3CDTF">2018-04-19T23:00:00Z</dcterms:modified>
  <cp:version/>
</cp:coreProperties>
</file>